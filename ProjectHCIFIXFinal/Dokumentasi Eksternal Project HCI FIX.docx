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18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55"/>
        <w:gridCol w:w="2763"/>
      </w:tblGrid>
      <w:tr w:rsidR="000035F9" w:rsidRPr="00876A58" w14:paraId="0345F1AD" w14:textId="77777777" w:rsidTr="00136316">
        <w:trPr>
          <w:cantSplit/>
          <w:trHeight w:val="576"/>
          <w:jc w:val="center"/>
        </w:trPr>
        <w:tc>
          <w:tcPr>
            <w:tcW w:w="745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02682" w14:textId="532254B3" w:rsidR="000035F9" w:rsidRPr="00434074" w:rsidRDefault="0099296E" w:rsidP="004B6AFE">
            <w:pPr>
              <w:rPr>
                <w:rFonts w:ascii="Arial" w:hAnsi="Arial" w:cs="Arial"/>
                <w:b/>
                <w:i/>
                <w:sz w:val="32"/>
              </w:rPr>
            </w:pPr>
            <w:r>
              <w:rPr>
                <w:rFonts w:ascii="Arial" w:hAnsi="Arial" w:cs="Arial"/>
                <w:b/>
                <w:sz w:val="32"/>
              </w:rPr>
              <w:t xml:space="preserve">Project </w:t>
            </w:r>
            <w:r w:rsidR="000035F9">
              <w:rPr>
                <w:rFonts w:ascii="Arial" w:hAnsi="Arial" w:cs="Arial"/>
                <w:b/>
                <w:sz w:val="32"/>
              </w:rPr>
              <w:t>– External Document</w:t>
            </w:r>
          </w:p>
        </w:tc>
        <w:tc>
          <w:tcPr>
            <w:tcW w:w="2763" w:type="dxa"/>
            <w:vMerge w:val="restart"/>
            <w:tcBorders>
              <w:top w:val="double" w:sz="4" w:space="0" w:color="auto"/>
              <w:left w:val="single" w:sz="4" w:space="0" w:color="auto"/>
              <w:right w:val="double" w:sz="4" w:space="0" w:color="auto"/>
            </w:tcBorders>
            <w:vAlign w:val="center"/>
          </w:tcPr>
          <w:p w14:paraId="49BCD7D9" w14:textId="77777777" w:rsidR="000035F9" w:rsidRPr="00876A58" w:rsidRDefault="000035F9" w:rsidP="00054DF7">
            <w:pPr>
              <w:spacing w:before="240"/>
              <w:jc w:val="center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Tahoma" w:hAnsi="Tahoma" w:cs="Tahoma"/>
                <w:noProof/>
                <w:sz w:val="18"/>
                <w:lang w:eastAsia="en-US"/>
              </w:rPr>
              <w:drawing>
                <wp:inline distT="0" distB="0" distL="0" distR="0" wp14:anchorId="7489F716" wp14:editId="6BD8EFBD">
                  <wp:extent cx="1371600" cy="102301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SLC.png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315"/>
                          <a:stretch/>
                        </pic:blipFill>
                        <pic:spPr bwMode="auto">
                          <a:xfrm>
                            <a:off x="0" y="0"/>
                            <a:ext cx="1371600" cy="1023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F23772" w14:textId="6CB18821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sz w:val="18"/>
                <w:lang w:val="id-ID"/>
              </w:rPr>
            </w:pPr>
            <w:r>
              <w:rPr>
                <w:rFonts w:ascii="Arial" w:hAnsi="Arial" w:cs="Arial"/>
                <w:i/>
                <w:sz w:val="16"/>
                <w:lang w:val="id-ID"/>
              </w:rPr>
              <w:tab/>
            </w:r>
          </w:p>
        </w:tc>
      </w:tr>
      <w:tr w:rsidR="000035F9" w:rsidRPr="00876A58" w14:paraId="01EE7699" w14:textId="77777777" w:rsidTr="00136316">
        <w:trPr>
          <w:cantSplit/>
          <w:trHeight w:val="1170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72069" w14:textId="483E201A" w:rsidR="000035F9" w:rsidRDefault="00D57D08" w:rsidP="00DF7A94">
            <w:pPr>
              <w:pStyle w:val="Header"/>
              <w:rPr>
                <w:rFonts w:ascii="Arial Narrow" w:hAnsi="Arial Narrow" w:cs="Tahoma"/>
                <w:sz w:val="36"/>
              </w:rPr>
            </w:pPr>
            <w:r>
              <w:rPr>
                <w:rFonts w:ascii="Arial Narrow" w:hAnsi="Arial Narrow" w:cs="Tahoma"/>
                <w:sz w:val="36"/>
              </w:rPr>
              <w:t>COMP6176</w:t>
            </w:r>
          </w:p>
          <w:p w14:paraId="36656A16" w14:textId="3A1C5884" w:rsidR="000035F9" w:rsidRPr="00876A58" w:rsidRDefault="00D57D08" w:rsidP="00DF7A94">
            <w:pPr>
              <w:pStyle w:val="Header"/>
              <w:rPr>
                <w:rFonts w:ascii="Arial Narrow" w:hAnsi="Arial Narrow" w:cs="Tahoma"/>
                <w:sz w:val="36"/>
                <w:lang w:val="id-ID"/>
              </w:rPr>
            </w:pPr>
            <w:r>
              <w:rPr>
                <w:rFonts w:ascii="Arial Narrow" w:hAnsi="Arial Narrow" w:cs="Tahoma"/>
                <w:sz w:val="36"/>
              </w:rPr>
              <w:t>Human and Computer Interaction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right w:val="double" w:sz="4" w:space="0" w:color="auto"/>
            </w:tcBorders>
            <w:vAlign w:val="center"/>
          </w:tcPr>
          <w:p w14:paraId="6BA3B1F2" w14:textId="52A61D3F" w:rsidR="000035F9" w:rsidRPr="00876A58" w:rsidRDefault="000035F9" w:rsidP="001E7ABE">
            <w:pPr>
              <w:pStyle w:val="Header"/>
              <w:tabs>
                <w:tab w:val="left" w:pos="2129"/>
              </w:tabs>
              <w:jc w:val="right"/>
              <w:rPr>
                <w:rFonts w:ascii="Tahoma" w:hAnsi="Tahoma" w:cs="Tahoma"/>
                <w:b/>
                <w:sz w:val="18"/>
                <w:lang w:val="id-ID"/>
              </w:rPr>
            </w:pPr>
          </w:p>
        </w:tc>
      </w:tr>
      <w:tr w:rsidR="000035F9" w:rsidRPr="00876A58" w14:paraId="29B361D6" w14:textId="77777777" w:rsidTr="00136316">
        <w:trPr>
          <w:trHeight w:val="432"/>
          <w:jc w:val="center"/>
        </w:trPr>
        <w:tc>
          <w:tcPr>
            <w:tcW w:w="7455" w:type="dxa"/>
            <w:tcBorders>
              <w:top w:val="single" w:sz="4" w:space="0" w:color="auto"/>
              <w:left w:val="double" w:sz="4" w:space="0" w:color="auto"/>
              <w:bottom w:val="double" w:sz="4" w:space="0" w:color="auto"/>
              <w:right w:val="single" w:sz="4" w:space="0" w:color="auto"/>
            </w:tcBorders>
            <w:vAlign w:val="center"/>
          </w:tcPr>
          <w:p w14:paraId="20943E87" w14:textId="5FFDB4B1" w:rsidR="000035F9" w:rsidRPr="00227331" w:rsidRDefault="00D57D08" w:rsidP="005B66A9">
            <w:pPr>
              <w:pStyle w:val="Header"/>
              <w:rPr>
                <w:rFonts w:ascii="Arial" w:hAnsi="Arial" w:cs="Arial"/>
                <w:b/>
                <w:iCs/>
                <w:sz w:val="20"/>
                <w:szCs w:val="20"/>
              </w:rPr>
            </w:pPr>
            <w:r>
              <w:rPr>
                <w:rFonts w:ascii="Arial" w:hAnsi="Arial" w:cs="Arial"/>
                <w:iCs/>
                <w:sz w:val="20"/>
                <w:szCs w:val="20"/>
              </w:rPr>
              <w:t>Even Semester Year 2020/2021</w:t>
            </w:r>
          </w:p>
        </w:tc>
        <w:tc>
          <w:tcPr>
            <w:tcW w:w="2763" w:type="dxa"/>
            <w:vMerge/>
            <w:tcBorders>
              <w:left w:val="sing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22DD953F" w14:textId="342062DB" w:rsidR="000035F9" w:rsidRPr="001E7ABE" w:rsidRDefault="000035F9" w:rsidP="001E7ABE">
            <w:pPr>
              <w:pStyle w:val="Header"/>
              <w:tabs>
                <w:tab w:val="clear" w:pos="4680"/>
                <w:tab w:val="left" w:pos="2129"/>
              </w:tabs>
              <w:jc w:val="right"/>
              <w:rPr>
                <w:rFonts w:ascii="Arial" w:hAnsi="Arial" w:cs="Arial"/>
                <w:b/>
                <w:sz w:val="18"/>
              </w:rPr>
            </w:pPr>
          </w:p>
        </w:tc>
      </w:tr>
    </w:tbl>
    <w:p w14:paraId="61BD2150" w14:textId="769A1CB2" w:rsidR="00643F75" w:rsidRPr="00277AB5" w:rsidRDefault="00643F75" w:rsidP="005B66A9"/>
    <w:p w14:paraId="5433A10A" w14:textId="77777777" w:rsidR="00740F48" w:rsidRDefault="009F37DD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9F37DD">
        <w:rPr>
          <w:rFonts w:ascii="Times New Roman" w:hAnsi="Times New Roman" w:cs="Times New Roman"/>
          <w:sz w:val="28"/>
          <w:szCs w:val="28"/>
        </w:rPr>
        <w:t>Project Title</w:t>
      </w:r>
    </w:p>
    <w:p w14:paraId="66734042" w14:textId="16A34078" w:rsidR="009F37DD" w:rsidRPr="00740F48" w:rsidRDefault="00C5529B" w:rsidP="002F11B8">
      <w:pPr>
        <w:spacing w:line="360" w:lineRule="auto"/>
        <w:ind w:firstLine="360"/>
        <w:rPr>
          <w:sz w:val="28"/>
          <w:szCs w:val="28"/>
        </w:rPr>
      </w:pPr>
      <w:proofErr w:type="spellStart"/>
      <w:r>
        <w:t>Kenshin</w:t>
      </w:r>
      <w:proofErr w:type="spellEnd"/>
      <w:r>
        <w:t xml:space="preserve"> Impact</w:t>
      </w:r>
    </w:p>
    <w:p w14:paraId="15775834" w14:textId="19DDEFCE" w:rsidR="001B017E" w:rsidRDefault="009F37DD" w:rsidP="001B017E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55F16">
        <w:rPr>
          <w:rFonts w:ascii="Times New Roman" w:hAnsi="Times New Roman" w:cs="Times New Roman"/>
          <w:sz w:val="28"/>
          <w:szCs w:val="28"/>
        </w:rPr>
        <w:lastRenderedPageBreak/>
        <w:t>Introduction</w:t>
      </w:r>
    </w:p>
    <w:p w14:paraId="7245720C" w14:textId="29C85A70" w:rsidR="001B017E" w:rsidRPr="001B017E" w:rsidRDefault="001B017E" w:rsidP="001B017E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Project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project yang di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ujian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UAP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html,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, dan java script.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Kenshin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impact yang mana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parody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daripada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Genshin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Impact.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project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diminta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logo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Game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tentukan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model yang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website </w:t>
      </w:r>
      <w:proofErr w:type="spellStart"/>
      <w:r>
        <w:rPr>
          <w:rFonts w:ascii="Times New Roman" w:hAnsi="Times New Roman" w:cs="Times New Roman"/>
          <w:b w:val="0"/>
          <w:bCs w:val="0"/>
          <w:sz w:val="24"/>
          <w:szCs w:val="24"/>
        </w:rPr>
        <w:t>aslinya</w:t>
      </w:r>
      <w:proofErr w:type="spellEnd"/>
      <w:r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</w:p>
    <w:p w14:paraId="12AE8008" w14:textId="56BBE33C" w:rsidR="009F37DD" w:rsidRDefault="003F34E7" w:rsidP="002F11B8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Report / </w:t>
      </w:r>
      <w:r w:rsidR="009F37DD" w:rsidRPr="00682E72">
        <w:rPr>
          <w:rFonts w:ascii="Times New Roman" w:hAnsi="Times New Roman" w:cs="Times New Roman"/>
          <w:sz w:val="28"/>
          <w:szCs w:val="28"/>
        </w:rPr>
        <w:t>Documentation</w:t>
      </w:r>
    </w:p>
    <w:p w14:paraId="0109645F" w14:textId="0074845E" w:rsidR="00623395" w:rsidRPr="00CB33DC" w:rsidRDefault="00623395" w:rsidP="00623395">
      <w:pPr>
        <w:pStyle w:val="Style1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B33DC">
        <w:rPr>
          <w:rFonts w:ascii="Times New Roman" w:hAnsi="Times New Roman" w:cs="Times New Roman"/>
          <w:sz w:val="24"/>
          <w:szCs w:val="24"/>
        </w:rPr>
        <w:t>1.</w:t>
      </w:r>
      <w:r w:rsidR="00380A45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0A45" w:rsidRPr="00CB33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80A45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75E4" w:rsidRPr="00CB33D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D275E4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75E4" w:rsidRPr="00CB33D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D275E4" w:rsidRPr="00CB33DC">
        <w:rPr>
          <w:rFonts w:ascii="Times New Roman" w:hAnsi="Times New Roman" w:cs="Times New Roman"/>
          <w:sz w:val="24"/>
          <w:szCs w:val="24"/>
        </w:rPr>
        <w:t xml:space="preserve"> homepage yang </w:t>
      </w:r>
      <w:proofErr w:type="spellStart"/>
      <w:r w:rsidR="00D275E4" w:rsidRPr="00CB33D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275E4" w:rsidRPr="00CB33DC">
        <w:rPr>
          <w:rFonts w:ascii="Times New Roman" w:hAnsi="Times New Roman" w:cs="Times New Roman"/>
          <w:sz w:val="24"/>
          <w:szCs w:val="24"/>
        </w:rPr>
        <w:t xml:space="preserve"> juga image slider </w:t>
      </w:r>
      <w:proofErr w:type="spellStart"/>
      <w:r w:rsidR="00D275E4" w:rsidRPr="00CB33D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275E4" w:rsidRPr="00CB33DC">
        <w:rPr>
          <w:rFonts w:ascii="Times New Roman" w:hAnsi="Times New Roman" w:cs="Times New Roman"/>
          <w:sz w:val="24"/>
          <w:szCs w:val="24"/>
        </w:rPr>
        <w:t xml:space="preserve"> animation</w:t>
      </w:r>
      <w:r w:rsidR="00C052CF" w:rsidRPr="00CB33DC">
        <w:rPr>
          <w:rFonts w:ascii="Times New Roman" w:hAnsi="Times New Roman" w:cs="Times New Roman"/>
          <w:sz w:val="24"/>
          <w:szCs w:val="24"/>
        </w:rPr>
        <w:t xml:space="preserve"> dan di </w:t>
      </w:r>
      <w:proofErr w:type="spellStart"/>
      <w:r w:rsidR="00C052CF" w:rsidRPr="00CB33D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C052CF" w:rsidRPr="00CB33DC">
        <w:rPr>
          <w:rFonts w:ascii="Times New Roman" w:hAnsi="Times New Roman" w:cs="Times New Roman"/>
          <w:sz w:val="24"/>
          <w:szCs w:val="24"/>
        </w:rPr>
        <w:t xml:space="preserve"> image slider juga </w:t>
      </w:r>
      <w:proofErr w:type="spellStart"/>
      <w:r w:rsidR="00C052CF" w:rsidRPr="00CB33D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C052CF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52CF" w:rsidRPr="00CB33DC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C052CF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77E7" w:rsidRPr="00CB33DC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="00F377E7" w:rsidRPr="00CB33DC">
        <w:rPr>
          <w:rFonts w:ascii="Times New Roman" w:hAnsi="Times New Roman" w:cs="Times New Roman"/>
          <w:sz w:val="24"/>
          <w:szCs w:val="24"/>
        </w:rPr>
        <w:t xml:space="preserve"> character</w:t>
      </w:r>
    </w:p>
    <w:p w14:paraId="7D8E4567" w14:textId="3E884A10" w:rsidR="00D275E4" w:rsidRDefault="00D275E4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63211401" wp14:editId="7A843F96">
            <wp:extent cx="5711857" cy="3213100"/>
            <wp:effectExtent l="0" t="0" r="3175" b="6350"/>
            <wp:docPr id="3" name="Picture 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751" cy="321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294C" w14:textId="3EC448A5" w:rsidR="00D275E4" w:rsidRDefault="00D275E4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14139150" wp14:editId="18504771">
            <wp:extent cx="5695950" cy="3204152"/>
            <wp:effectExtent l="0" t="0" r="0" b="0"/>
            <wp:docPr id="5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video gam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961" cy="32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BCFC" w14:textId="463ED23C" w:rsidR="00EA61BC" w:rsidRDefault="00EA61B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533129D3" wp14:editId="5FB88E7A">
            <wp:extent cx="5600700" cy="3150571"/>
            <wp:effectExtent l="0" t="0" r="0" b="0"/>
            <wp:docPr id="6" name="Picture 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video gam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00" cy="315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218F" w14:textId="6809502A" w:rsidR="00EA61BC" w:rsidRDefault="00EA61B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2D59D861" wp14:editId="50A86A78">
            <wp:extent cx="5676900" cy="3193436"/>
            <wp:effectExtent l="0" t="0" r="0" b="6985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769" cy="31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3B8A" w14:textId="1106AE58" w:rsidR="00EA61BC" w:rsidRDefault="00EA61B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523F14F8" wp14:editId="78FC237D">
            <wp:extent cx="5683250" cy="3197007"/>
            <wp:effectExtent l="0" t="0" r="0" b="3810"/>
            <wp:docPr id="8" name="Picture 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video gam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238" cy="320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BFB4" w14:textId="77777777" w:rsidR="00CB33DC" w:rsidRDefault="00CB33D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0CF022F9" w14:textId="77777777" w:rsidR="00CB33DC" w:rsidRDefault="00CB33D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38F9856B" w14:textId="77777777" w:rsidR="00CB33DC" w:rsidRDefault="00CB33D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6BF662AB" w14:textId="77777777" w:rsidR="00CB33DC" w:rsidRDefault="00CB33D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85B0F2E" w14:textId="57803176" w:rsidR="00F377E7" w:rsidRPr="00CB33DC" w:rsidRDefault="00F377E7" w:rsidP="00623395">
      <w:pPr>
        <w:pStyle w:val="Style1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B33DC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proofErr w:type="spellStart"/>
      <w:r w:rsidRPr="00CB33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33D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33D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CB33DC">
        <w:rPr>
          <w:rFonts w:ascii="Times New Roman" w:hAnsi="Times New Roman" w:cs="Times New Roman"/>
          <w:sz w:val="24"/>
          <w:szCs w:val="24"/>
        </w:rPr>
        <w:t xml:space="preserve"> character yang </w:t>
      </w:r>
      <w:proofErr w:type="spellStart"/>
      <w:r w:rsidRPr="00CB33D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33D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33DC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CB33DC">
        <w:rPr>
          <w:rFonts w:ascii="Times New Roman" w:hAnsi="Times New Roman" w:cs="Times New Roman"/>
          <w:sz w:val="24"/>
          <w:szCs w:val="24"/>
        </w:rPr>
        <w:t xml:space="preserve"> </w:t>
      </w:r>
      <w:r w:rsidR="000B489B" w:rsidRPr="00CB33DC">
        <w:rPr>
          <w:rFonts w:ascii="Times New Roman" w:hAnsi="Times New Roman" w:cs="Times New Roman"/>
          <w:sz w:val="24"/>
          <w:szCs w:val="24"/>
        </w:rPr>
        <w:t xml:space="preserve">character yang </w:t>
      </w:r>
      <w:proofErr w:type="spellStart"/>
      <w:r w:rsidR="000B489B" w:rsidRPr="00CB33D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0B489B" w:rsidRPr="00CB33D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B489B" w:rsidRPr="00CB33D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B489B" w:rsidRPr="00CB33DC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0B489B" w:rsidRPr="00CB33DC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2B9FB5FF" w14:textId="0F8DB73F" w:rsidR="000B489B" w:rsidRDefault="000B489B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031643E3" wp14:editId="6AB72830">
            <wp:extent cx="5740400" cy="3229156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533" cy="32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9E63" w14:textId="222E4919" w:rsidR="000B489B" w:rsidRDefault="000B489B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10EA2610" wp14:editId="52C31CA2">
            <wp:extent cx="5619750" cy="3161287"/>
            <wp:effectExtent l="0" t="0" r="0" b="1270"/>
            <wp:docPr id="10" name="Picture 10" descr="A screenshot of a cartoon charac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artoon charac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677" cy="31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FA2E" w14:textId="563CF865" w:rsidR="000B489B" w:rsidRDefault="000B489B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0FFC6A5D" wp14:editId="6FD7DA63">
            <wp:extent cx="5861050" cy="3297026"/>
            <wp:effectExtent l="0" t="0" r="635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329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2FE0" w14:textId="732C989E" w:rsidR="002722C8" w:rsidRDefault="002722C8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3AB68BF7" wp14:editId="047E0FB0">
            <wp:extent cx="5891917" cy="3314389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763" cy="33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E2C2" w14:textId="7CE1E23D" w:rsidR="002722C8" w:rsidRDefault="002722C8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1595152" wp14:editId="6C7FC628">
            <wp:extent cx="5550011" cy="3122057"/>
            <wp:effectExtent l="0" t="0" r="0" b="254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949" cy="312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4C27" w14:textId="5ACFD968" w:rsidR="002722C8" w:rsidRDefault="002722C8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72D45ACC" wp14:editId="315B4D61">
            <wp:extent cx="5621572" cy="3162312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011" cy="31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7532" w14:textId="1A60205D" w:rsidR="002722C8" w:rsidRDefault="002722C8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05F6FF80" wp14:editId="46B14044">
            <wp:extent cx="5693134" cy="3202569"/>
            <wp:effectExtent l="0" t="0" r="3175" b="0"/>
            <wp:docPr id="31" name="Picture 3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 scree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218" cy="32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57B7" w14:textId="77777777" w:rsidR="00CB33DC" w:rsidRDefault="00CB33D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B6D47E8" w14:textId="5095175E" w:rsidR="002722C8" w:rsidRPr="00CB33DC" w:rsidRDefault="002722C8" w:rsidP="00623395">
      <w:pPr>
        <w:pStyle w:val="Style1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B33DC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="007401AC" w:rsidRPr="00CB33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401AC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01AC" w:rsidRPr="00CB33D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7401AC" w:rsidRPr="00CB33DC">
        <w:rPr>
          <w:rFonts w:ascii="Times New Roman" w:hAnsi="Times New Roman" w:cs="Times New Roman"/>
          <w:sz w:val="24"/>
          <w:szCs w:val="24"/>
        </w:rPr>
        <w:t xml:space="preserve"> gallery </w:t>
      </w:r>
      <w:r w:rsidR="00DA3333" w:rsidRPr="00CB33D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A3333" w:rsidRPr="00CB33D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DA3333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333" w:rsidRPr="00CB33D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DA3333" w:rsidRPr="00CB33DC">
        <w:rPr>
          <w:rFonts w:ascii="Times New Roman" w:hAnsi="Times New Roman" w:cs="Times New Roman"/>
          <w:sz w:val="24"/>
          <w:szCs w:val="24"/>
        </w:rPr>
        <w:t xml:space="preserve"> screenshot pada </w:t>
      </w:r>
      <w:proofErr w:type="spellStart"/>
      <w:r w:rsidR="00DA3333" w:rsidRPr="00CB33D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DA3333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333" w:rsidRPr="00CB33DC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DA3333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3333" w:rsidRPr="00CB33DC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DA3333" w:rsidRPr="00CB33D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A3333" w:rsidRPr="00CB33D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DA3333" w:rsidRPr="00CB33DC">
        <w:rPr>
          <w:rFonts w:ascii="Times New Roman" w:hAnsi="Times New Roman" w:cs="Times New Roman"/>
          <w:sz w:val="24"/>
          <w:szCs w:val="24"/>
        </w:rPr>
        <w:t xml:space="preserve"> game</w:t>
      </w:r>
    </w:p>
    <w:p w14:paraId="02AE3EDA" w14:textId="045166AC" w:rsidR="00DA3333" w:rsidRDefault="00DA3333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2266B0B3" wp14:editId="4301E43D">
            <wp:extent cx="5701085" cy="320704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88" cy="320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753A" w14:textId="46659AD3" w:rsidR="00126D3D" w:rsidRDefault="00126D3D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5F9197C7" w14:textId="32A223AF" w:rsidR="00C12FCC" w:rsidRDefault="00C12FC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13FCB3E" w14:textId="5764B4C2" w:rsidR="00F94B14" w:rsidRDefault="00F94B14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4D7748E6" w14:textId="77777777" w:rsidR="00F94B14" w:rsidRDefault="00F94B14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3A3CB3C" w14:textId="03D3B74B" w:rsidR="006512F2" w:rsidRPr="00CB33DC" w:rsidRDefault="006512F2" w:rsidP="00623395">
      <w:pPr>
        <w:pStyle w:val="Style1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B33DC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="001A3895" w:rsidRPr="00CB33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A3895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3895" w:rsidRPr="00CB33D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1A3895" w:rsidRPr="00CB33DC">
        <w:rPr>
          <w:rFonts w:ascii="Times New Roman" w:hAnsi="Times New Roman" w:cs="Times New Roman"/>
          <w:sz w:val="24"/>
          <w:szCs w:val="24"/>
        </w:rPr>
        <w:t xml:space="preserve"> </w:t>
      </w:r>
      <w:r w:rsidR="00F94B14" w:rsidRPr="00CB33DC">
        <w:rPr>
          <w:rFonts w:ascii="Times New Roman" w:hAnsi="Times New Roman" w:cs="Times New Roman"/>
          <w:sz w:val="24"/>
          <w:szCs w:val="24"/>
        </w:rPr>
        <w:t xml:space="preserve">About Game yang </w:t>
      </w:r>
      <w:proofErr w:type="spellStart"/>
      <w:r w:rsidR="00F94B14" w:rsidRPr="00CB33DC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F94B14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B14" w:rsidRPr="00CB33D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F94B14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B14" w:rsidRPr="00CB33D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94B14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4B14" w:rsidRPr="00CB33DC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F94B14" w:rsidRPr="00CB33DC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F94B14" w:rsidRPr="00CB33DC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14:paraId="6C2B620E" w14:textId="58688D21" w:rsidR="00F94B14" w:rsidRDefault="00F94B14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1D2D248C" wp14:editId="1FF6C176">
            <wp:extent cx="5279666" cy="2969979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650" cy="29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0CD8" w14:textId="30283AB2" w:rsidR="00F94B14" w:rsidRDefault="00F94B14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1118D138" wp14:editId="680558B0">
            <wp:extent cx="5470191" cy="3077155"/>
            <wp:effectExtent l="0" t="0" r="0" b="9525"/>
            <wp:docPr id="50" name="Picture 5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video gam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625" cy="307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8194" w14:textId="22EC8399" w:rsidR="00F94B14" w:rsidRDefault="00F94B14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5B64ED86" wp14:editId="777A1E62">
            <wp:extent cx="5367131" cy="3019181"/>
            <wp:effectExtent l="0" t="0" r="5080" b="0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97" cy="302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50EF" w14:textId="4856D10F" w:rsidR="00F94B14" w:rsidRDefault="00F94B14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5EB4C4DC" wp14:editId="0338251F">
            <wp:extent cx="5399517" cy="3037399"/>
            <wp:effectExtent l="0" t="0" r="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721" cy="30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13ED" w14:textId="40115789" w:rsidR="00F41B19" w:rsidRDefault="00F41B19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6E712FF3" wp14:editId="09D15E0A">
            <wp:extent cx="5295569" cy="2978925"/>
            <wp:effectExtent l="0" t="0" r="635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00" cy="298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FB8F" w14:textId="744F42E5" w:rsidR="00F41B19" w:rsidRDefault="00F41B19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5ADF4185" wp14:editId="5B66080A">
            <wp:extent cx="5390985" cy="3032599"/>
            <wp:effectExtent l="0" t="0" r="635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300" cy="30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2E2D" w14:textId="7384B531" w:rsidR="00F41B19" w:rsidRDefault="00F41B19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51B4FBC7" wp14:editId="22560A82">
            <wp:extent cx="5550011" cy="3122057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077" cy="312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121C" w14:textId="7DDD490D" w:rsidR="00F41B19" w:rsidRPr="00CB33DC" w:rsidRDefault="00F41B19" w:rsidP="00623395">
      <w:pPr>
        <w:pStyle w:val="Style1"/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CB33DC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="00CB33DC" w:rsidRPr="00CB33D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B33DC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33DC" w:rsidRPr="00CB33D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CB33DC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33DC" w:rsidRPr="00CB33D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CB33DC" w:rsidRPr="00CB33DC">
        <w:rPr>
          <w:rFonts w:ascii="Times New Roman" w:hAnsi="Times New Roman" w:cs="Times New Roman"/>
          <w:sz w:val="24"/>
          <w:szCs w:val="24"/>
        </w:rPr>
        <w:t xml:space="preserve"> register yang </w:t>
      </w:r>
      <w:proofErr w:type="spellStart"/>
      <w:r w:rsidR="00CB33DC" w:rsidRPr="00CB33D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B33DC" w:rsidRPr="00CB33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33DC" w:rsidRPr="00CB33DC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CB33DC" w:rsidRPr="00CB33DC">
        <w:rPr>
          <w:rFonts w:ascii="Times New Roman" w:hAnsi="Times New Roman" w:cs="Times New Roman"/>
          <w:sz w:val="24"/>
          <w:szCs w:val="24"/>
        </w:rPr>
        <w:t xml:space="preserve"> juga</w:t>
      </w:r>
    </w:p>
    <w:p w14:paraId="2D486FD6" w14:textId="7965E2A2" w:rsidR="00CB33DC" w:rsidRDefault="00CB33DC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</w:rPr>
        <w:drawing>
          <wp:inline distT="0" distB="0" distL="0" distR="0" wp14:anchorId="54B44F38" wp14:editId="510DD2E3">
            <wp:extent cx="5710483" cy="3212327"/>
            <wp:effectExtent l="0" t="0" r="5080" b="7620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566" cy="321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F96F" w14:textId="1F4A6364" w:rsidR="00F94B14" w:rsidRPr="00623395" w:rsidRDefault="00F94B14" w:rsidP="00623395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</w:p>
    <w:p w14:paraId="7F1D0263" w14:textId="73602521" w:rsidR="001B017E" w:rsidRDefault="009F37DD" w:rsidP="001B017E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Reference</w:t>
      </w:r>
    </w:p>
    <w:p w14:paraId="206A3775" w14:textId="77777777" w:rsidR="007164E8" w:rsidRPr="007164E8" w:rsidRDefault="007164E8" w:rsidP="007164E8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https://toppng.com/if402271-wing-sword-PNG-free-PNG-Images_196716</w:t>
      </w:r>
    </w:p>
    <w:p w14:paraId="25DE533B" w14:textId="77777777" w:rsidR="007164E8" w:rsidRPr="007164E8" w:rsidRDefault="007164E8" w:rsidP="007164E8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https://wallpaperaccess.com/genshin-impact</w:t>
      </w:r>
    </w:p>
    <w:p w14:paraId="5D2BBC19" w14:textId="77777777" w:rsidR="007164E8" w:rsidRPr="007164E8" w:rsidRDefault="007164E8" w:rsidP="007164E8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https://genshin.mihoyo.com/en/character/mondstadt</w:t>
      </w:r>
    </w:p>
    <w:p w14:paraId="71DBF7BA" w14:textId="77777777" w:rsidR="007164E8" w:rsidRPr="007164E8" w:rsidRDefault="007164E8" w:rsidP="007164E8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https://image.winudf.com/v2/image1/Y29tLm1pSG9Zby5HZW5zaGluSW1wYWN0X3NjcmVlbl9pZF81XzE1OTc4MzE4NjFfMDM3/screen-5.jpg?fakeurl=1&amp;type=.jpg</w:t>
      </w:r>
    </w:p>
    <w:p w14:paraId="1EBB82F3" w14:textId="77777777" w:rsidR="007164E8" w:rsidRPr="007164E8" w:rsidRDefault="007164E8" w:rsidP="007164E8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https://genshinimpact.wiki.fextralife.com/file/Genshin-Impact/lisa-genshin-wiki-guide.png</w:t>
      </w:r>
    </w:p>
    <w:p w14:paraId="1A9B58CE" w14:textId="77777777" w:rsidR="007164E8" w:rsidRPr="007164E8" w:rsidRDefault="007164E8" w:rsidP="007164E8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https://genshinimpact.wiki.fextralife.com/file/Genshin-Impact/amber-genshin-wiki-guide.png</w:t>
      </w:r>
    </w:p>
    <w:p w14:paraId="54AA96F9" w14:textId="77777777" w:rsidR="007164E8" w:rsidRPr="007164E8" w:rsidRDefault="007164E8" w:rsidP="007164E8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https://genshinimpact.wiki.fextralife.com/Kaeya</w:t>
      </w:r>
    </w:p>
    <w:p w14:paraId="46041D35" w14:textId="2845B7C4" w:rsidR="007164E8" w:rsidRPr="007164E8" w:rsidRDefault="007164E8" w:rsidP="007164E8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https://id.pinterest.com/pin/763078730608579478/</w:t>
      </w:r>
    </w:p>
    <w:p w14:paraId="4A7D5661" w14:textId="26E1616F" w:rsidR="007164E8" w:rsidRPr="007164E8" w:rsidRDefault="007164E8" w:rsidP="007164E8">
      <w:pPr>
        <w:pStyle w:val="Style1"/>
        <w:spacing w:line="360" w:lineRule="auto"/>
        <w:ind w:left="360"/>
        <w:rPr>
          <w:rFonts w:ascii="Times New Roman" w:hAnsi="Times New Roman" w:cs="Times New Roman"/>
          <w:b w:val="0"/>
          <w:bCs w:val="0"/>
          <w:sz w:val="24"/>
          <w:szCs w:val="24"/>
        </w:rPr>
      </w:pPr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dan </w:t>
      </w:r>
      <w:proofErr w:type="spellStart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beberapa</w:t>
      </w:r>
      <w:proofErr w:type="spellEnd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gambar</w:t>
      </w:r>
      <w:proofErr w:type="spellEnd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diambil</w:t>
      </w:r>
      <w:proofErr w:type="spellEnd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dari</w:t>
      </w:r>
      <w:proofErr w:type="spellEnd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Game </w:t>
      </w:r>
      <w:proofErr w:type="spellStart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Genshin</w:t>
      </w:r>
      <w:proofErr w:type="spellEnd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Impact </w:t>
      </w:r>
      <w:proofErr w:type="spellStart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itu</w:t>
      </w:r>
      <w:proofErr w:type="spellEnd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Pr="007164E8">
        <w:rPr>
          <w:rFonts w:ascii="Times New Roman" w:hAnsi="Times New Roman" w:cs="Times New Roman"/>
          <w:b w:val="0"/>
          <w:bCs w:val="0"/>
          <w:sz w:val="24"/>
          <w:szCs w:val="24"/>
        </w:rPr>
        <w:t>sendiri</w:t>
      </w:r>
      <w:proofErr w:type="spellEnd"/>
    </w:p>
    <w:p w14:paraId="707473ED" w14:textId="3951FDCF" w:rsidR="00682E72" w:rsidRPr="00682E72" w:rsidRDefault="00682E72" w:rsidP="00A60661">
      <w:pPr>
        <w:pStyle w:val="Style1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2E72">
        <w:rPr>
          <w:rFonts w:ascii="Times New Roman" w:hAnsi="Times New Roman" w:cs="Times New Roman"/>
          <w:sz w:val="28"/>
          <w:szCs w:val="28"/>
        </w:rPr>
        <w:t>Group Member</w:t>
      </w:r>
    </w:p>
    <w:p w14:paraId="06460C66" w14:textId="38566F88" w:rsidR="002F5E84" w:rsidRDefault="00A81038" w:rsidP="00A60661">
      <w:pPr>
        <w:pStyle w:val="ListParagraph"/>
        <w:numPr>
          <w:ilvl w:val="0"/>
          <w:numId w:val="22"/>
        </w:numPr>
        <w:spacing w:line="360" w:lineRule="auto"/>
      </w:pPr>
      <w:r>
        <w:t>&lt;</w:t>
      </w:r>
      <w:r w:rsidR="00A17C50" w:rsidRPr="00A17C50">
        <w:t xml:space="preserve"> 2440010391 </w:t>
      </w:r>
      <w:r>
        <w:t>&gt; – &lt;</w:t>
      </w:r>
      <w:r w:rsidRPr="00A81038">
        <w:t>1</w:t>
      </w:r>
      <w:r w:rsidRPr="002F5E84">
        <w:rPr>
          <w:vertAlign w:val="superscript"/>
        </w:rPr>
        <w:t>st</w:t>
      </w:r>
      <w:r w:rsidRPr="00A81038">
        <w:t xml:space="preserve"> </w:t>
      </w:r>
      <w:r w:rsidR="00A17C50">
        <w:t>Anthony Falah</w:t>
      </w:r>
      <w:r>
        <w:t>&gt;</w:t>
      </w:r>
    </w:p>
    <w:p w14:paraId="4DC65843" w14:textId="4D250B21" w:rsidR="002F5E84" w:rsidRDefault="002F5E84" w:rsidP="00A60661">
      <w:pPr>
        <w:pStyle w:val="ListParagraph"/>
        <w:numPr>
          <w:ilvl w:val="0"/>
          <w:numId w:val="22"/>
        </w:numPr>
        <w:spacing w:line="360" w:lineRule="auto"/>
      </w:pPr>
      <w:r>
        <w:t>&lt;</w:t>
      </w:r>
      <w:r w:rsidR="00A17C50" w:rsidRPr="00A17C50">
        <w:t xml:space="preserve"> 2440045331</w:t>
      </w:r>
      <w:r>
        <w:t>&gt; – &lt;2</w:t>
      </w:r>
      <w:r w:rsidRPr="002F5E84">
        <w:rPr>
          <w:vertAlign w:val="superscript"/>
        </w:rPr>
        <w:t>nd</w:t>
      </w:r>
      <w:r w:rsidRPr="00A81038">
        <w:t xml:space="preserve"> </w:t>
      </w:r>
      <w:r w:rsidR="00A17C50">
        <w:t xml:space="preserve">Dean </w:t>
      </w:r>
      <w:proofErr w:type="spellStart"/>
      <w:r w:rsidR="00A17C50">
        <w:t>Yankris</w:t>
      </w:r>
      <w:proofErr w:type="spellEnd"/>
      <w:r w:rsidR="00A17C50">
        <w:t xml:space="preserve"> </w:t>
      </w:r>
      <w:proofErr w:type="spellStart"/>
      <w:r w:rsidR="00A17C50">
        <w:t>Harefa</w:t>
      </w:r>
      <w:proofErr w:type="spellEnd"/>
      <w:r>
        <w:t>&gt;</w:t>
      </w:r>
    </w:p>
    <w:p w14:paraId="26DF70A3" w14:textId="6AB66A43" w:rsidR="00842715" w:rsidRPr="00682E72" w:rsidRDefault="002F5E84" w:rsidP="00D57D08">
      <w:pPr>
        <w:pStyle w:val="ListParagraph"/>
        <w:numPr>
          <w:ilvl w:val="0"/>
          <w:numId w:val="22"/>
        </w:numPr>
        <w:spacing w:line="360" w:lineRule="auto"/>
      </w:pPr>
      <w:r>
        <w:t>&lt;</w:t>
      </w:r>
      <w:r w:rsidR="00A17C50">
        <w:t xml:space="preserve"> 2440034290</w:t>
      </w:r>
      <w:r>
        <w:t>&gt; – &lt;3</w:t>
      </w:r>
      <w:r w:rsidRPr="002F5E84">
        <w:rPr>
          <w:vertAlign w:val="superscript"/>
        </w:rPr>
        <w:t>rd</w:t>
      </w:r>
      <w:r w:rsidRPr="00A81038">
        <w:t xml:space="preserve"> </w:t>
      </w:r>
      <w:r w:rsidR="00A17C50">
        <w:t>Rendy Pramudya Zahran</w:t>
      </w:r>
      <w:r>
        <w:t>&gt;</w:t>
      </w:r>
    </w:p>
    <w:sectPr w:rsidR="00842715" w:rsidRPr="00682E72" w:rsidSect="00DF2179">
      <w:headerReference w:type="default" r:id="rId30"/>
      <w:footerReference w:type="default" r:id="rId31"/>
      <w:headerReference w:type="first" r:id="rId32"/>
      <w:footerReference w:type="first" r:id="rId33"/>
      <w:pgSz w:w="11907" w:h="16839" w:code="9"/>
      <w:pgMar w:top="1440" w:right="1008" w:bottom="1440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13C1E5" w14:textId="77777777" w:rsidR="008C4494" w:rsidRDefault="008C4494" w:rsidP="00273E4A">
      <w:r>
        <w:separator/>
      </w:r>
    </w:p>
  </w:endnote>
  <w:endnote w:type="continuationSeparator" w:id="0">
    <w:p w14:paraId="71D217C5" w14:textId="77777777" w:rsidR="008C4494" w:rsidRDefault="008C4494" w:rsidP="00273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AA5A" w14:textId="0339F9C0" w:rsidR="005B66A9" w:rsidRDefault="0038376D" w:rsidP="0093677F">
    <w:pPr>
      <w:pStyle w:val="Footer"/>
      <w:rPr>
        <w:b/>
        <w:bCs/>
      </w:rPr>
    </w:pPr>
    <w:r>
      <w:rPr>
        <w:noProof/>
        <w:sz w:val="20"/>
        <w:lang w:eastAsia="en-US"/>
      </w:rPr>
      <mc:AlternateContent>
        <mc:Choice Requires="wps">
          <w:drawing>
            <wp:anchor distT="4294967294" distB="4294967294" distL="114300" distR="114300" simplePos="0" relativeHeight="251658240" behindDoc="0" locked="0" layoutInCell="1" allowOverlap="1" wp14:anchorId="64763EC6" wp14:editId="27531D4E">
              <wp:simplePos x="0" y="0"/>
              <wp:positionH relativeFrom="column">
                <wp:posOffset>0</wp:posOffset>
              </wp:positionH>
              <wp:positionV relativeFrom="paragraph">
                <wp:posOffset>44449</wp:posOffset>
              </wp:positionV>
              <wp:extent cx="6629400" cy="0"/>
              <wp:effectExtent l="0" t="0" r="19050" b="1905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1BB9988" id="Line 1" o:spid="_x0000_s1026" style="position:absolute;z-index:251658240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0,3.5pt" to="52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"/>
          </w:pict>
        </mc:Fallback>
      </mc:AlternateContent>
    </w:r>
  </w:p>
  <w:p w14:paraId="6F092622" w14:textId="77777777" w:rsidR="005B66A9" w:rsidRPr="008B08C6" w:rsidRDefault="000F1EBF" w:rsidP="003F71D2">
    <w:pPr>
      <w:tabs>
        <w:tab w:val="left" w:pos="1080"/>
      </w:tabs>
      <w:rPr>
        <w:sz w:val="22"/>
        <w:szCs w:val="22"/>
        <w:lang w:val="id-ID"/>
      </w:rPr>
    </w:pPr>
    <w:r w:rsidRPr="008B08C6">
      <w:rPr>
        <w:sz w:val="22"/>
        <w:szCs w:val="22"/>
      </w:rPr>
      <w:t>Page</w:t>
    </w:r>
    <w:r w:rsidRPr="008B08C6">
      <w:rPr>
        <w:sz w:val="22"/>
        <w:szCs w:val="22"/>
        <w:lang w:val="id-ID"/>
      </w:rPr>
      <w:tab/>
    </w:r>
    <w:sdt>
      <w:sdtPr>
        <w:rPr>
          <w:sz w:val="22"/>
          <w:szCs w:val="22"/>
          <w:lang w:val="id-ID"/>
        </w:rPr>
        <w:id w:val="33244923"/>
        <w:docPartObj>
          <w:docPartGallery w:val="Page Numbers (Top of Page)"/>
          <w:docPartUnique/>
        </w:docPartObj>
      </w:sdtPr>
      <w:sdtEndPr/>
      <w:sdtContent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PAGE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  <w:r w:rsidR="005B66A9" w:rsidRPr="008B08C6">
          <w:rPr>
            <w:sz w:val="22"/>
            <w:szCs w:val="22"/>
            <w:lang w:val="id-ID"/>
          </w:rPr>
          <w:t xml:space="preserve"> of </w:t>
        </w:r>
        <w:r w:rsidR="00151847" w:rsidRPr="008B08C6">
          <w:rPr>
            <w:sz w:val="22"/>
            <w:szCs w:val="22"/>
            <w:lang w:val="id-ID"/>
          </w:rPr>
          <w:fldChar w:fldCharType="begin"/>
        </w:r>
        <w:r w:rsidR="005B66A9" w:rsidRPr="008B08C6">
          <w:rPr>
            <w:sz w:val="22"/>
            <w:szCs w:val="22"/>
            <w:lang w:val="id-ID"/>
          </w:rPr>
          <w:instrText xml:space="preserve"> NUMPAGES  </w:instrText>
        </w:r>
        <w:r w:rsidR="00151847" w:rsidRPr="008B08C6">
          <w:rPr>
            <w:sz w:val="22"/>
            <w:szCs w:val="22"/>
            <w:lang w:val="id-ID"/>
          </w:rPr>
          <w:fldChar w:fldCharType="separate"/>
        </w:r>
        <w:r w:rsidR="00EB7CD4">
          <w:rPr>
            <w:noProof/>
            <w:sz w:val="22"/>
            <w:szCs w:val="22"/>
            <w:lang w:val="id-ID"/>
          </w:rPr>
          <w:t>1</w:t>
        </w:r>
        <w:r w:rsidR="00151847" w:rsidRPr="008B08C6">
          <w:rPr>
            <w:sz w:val="22"/>
            <w:szCs w:val="22"/>
            <w:lang w:val="id-ID"/>
          </w:rPr>
          <w:fldChar w:fldCharType="end"/>
        </w:r>
      </w:sdtContent>
    </w:sdt>
  </w:p>
  <w:p w14:paraId="4D08C6EF" w14:textId="77777777" w:rsidR="005B66A9" w:rsidRPr="0093677F" w:rsidRDefault="005B66A9" w:rsidP="00FA41A2">
    <w:pPr>
      <w:pStyle w:val="Footer"/>
      <w:tabs>
        <w:tab w:val="clear" w:pos="4680"/>
        <w:tab w:val="center" w:pos="1350"/>
      </w:tabs>
      <w:rPr>
        <w:i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4F51E" w14:textId="444C96CF" w:rsidR="005B66A9" w:rsidRDefault="0038376D" w:rsidP="00A32343">
    <w:pPr>
      <w:rPr>
        <w:sz w:val="22"/>
        <w:szCs w:val="22"/>
      </w:rPr>
    </w:pPr>
    <w:r>
      <w:rPr>
        <w:noProof/>
        <w:sz w:val="22"/>
        <w:szCs w:val="22"/>
        <w:lang w:eastAsia="en-US"/>
      </w:rPr>
      <mc:AlternateContent>
        <mc:Choice Requires="wps">
          <w:drawing>
            <wp:anchor distT="4294967294" distB="4294967294" distL="114300" distR="114300" simplePos="0" relativeHeight="251661312" behindDoc="0" locked="0" layoutInCell="1" allowOverlap="1" wp14:anchorId="3A97F7FA" wp14:editId="731105F6">
              <wp:simplePos x="0" y="0"/>
              <wp:positionH relativeFrom="column">
                <wp:posOffset>-9525</wp:posOffset>
              </wp:positionH>
              <wp:positionV relativeFrom="paragraph">
                <wp:posOffset>28574</wp:posOffset>
              </wp:positionV>
              <wp:extent cx="6629400" cy="0"/>
              <wp:effectExtent l="0" t="0" r="19050" b="1905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0430B2C" id="Line 2" o:spid="_x0000_s1026" style="position:absolute;z-index:251661312;visibility:visible;mso-wrap-style:square;mso-width-percent:0;mso-height-percent:0;mso-wrap-distance-left:9pt;mso-wrap-distance-top:-6e-5mm;mso-wrap-distance-right:9pt;mso-wrap-distance-bottom:-6e-5mm;mso-position-horizontal:absolute;mso-position-horizontal-relative:text;mso-position-vertical:absolute;mso-position-vertical-relative:text;mso-width-percent:0;mso-height-percent:0;mso-width-relative:page;mso-height-relative:page" from="-.75pt,2.25pt" to="521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"/>
          </w:pict>
        </mc:Fallback>
      </mc:AlternateContent>
    </w:r>
  </w:p>
  <w:p w14:paraId="287C3B78" w14:textId="77777777" w:rsidR="005B66A9" w:rsidRPr="005F794B" w:rsidRDefault="005B66A9" w:rsidP="00A32343">
    <w:pPr>
      <w:rPr>
        <w:rStyle w:val="PageNumber"/>
        <w:lang w:val="id-ID"/>
      </w:rPr>
    </w:pPr>
    <w:r w:rsidRPr="005F794B">
      <w:rPr>
        <w:sz w:val="22"/>
        <w:szCs w:val="22"/>
        <w:lang w:val="id-ID"/>
      </w:rPr>
      <w:t xml:space="preserve">Halaman : </w:t>
    </w:r>
    <w:sdt>
      <w:sdtPr>
        <w:rPr>
          <w:lang w:val="id-ID"/>
        </w:rPr>
        <w:id w:val="3489178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PAGE </w:instrText>
        </w:r>
        <w:r w:rsidR="00151847" w:rsidRPr="005F794B">
          <w:rPr>
            <w:lang w:val="id-ID"/>
          </w:rPr>
          <w:fldChar w:fldCharType="separate"/>
        </w:r>
        <w:r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  <w:r w:rsidRPr="005F794B">
          <w:rPr>
            <w:lang w:val="id-ID"/>
          </w:rPr>
          <w:t xml:space="preserve"> dari </w:t>
        </w:r>
        <w:r w:rsidR="00151847" w:rsidRPr="005F794B">
          <w:rPr>
            <w:lang w:val="id-ID"/>
          </w:rPr>
          <w:fldChar w:fldCharType="begin"/>
        </w:r>
        <w:r w:rsidRPr="005F794B">
          <w:rPr>
            <w:lang w:val="id-ID"/>
          </w:rPr>
          <w:instrText xml:space="preserve"> NUMPAGES  </w:instrText>
        </w:r>
        <w:r w:rsidR="00151847" w:rsidRPr="005F794B">
          <w:rPr>
            <w:lang w:val="id-ID"/>
          </w:rPr>
          <w:fldChar w:fldCharType="separate"/>
        </w:r>
        <w:r w:rsidR="00895B8D">
          <w:rPr>
            <w:noProof/>
            <w:lang w:val="id-ID"/>
          </w:rPr>
          <w:t>1</w:t>
        </w:r>
        <w:r w:rsidR="00151847" w:rsidRPr="005F794B">
          <w:rPr>
            <w:lang w:val="id-ID"/>
          </w:rPr>
          <w:fldChar w:fldCharType="end"/>
        </w:r>
      </w:sdtContent>
    </w:sdt>
  </w:p>
  <w:p w14:paraId="41022D94" w14:textId="77777777" w:rsidR="005B66A9" w:rsidRPr="005F794B" w:rsidRDefault="005B66A9" w:rsidP="00A32343">
    <w:pPr>
      <w:tabs>
        <w:tab w:val="left" w:pos="1080"/>
      </w:tabs>
      <w:rPr>
        <w:lang w:val="id-ID"/>
      </w:rPr>
    </w:pPr>
    <w:r w:rsidRPr="005F794B">
      <w:rPr>
        <w:rStyle w:val="PageNumber"/>
        <w:i/>
        <w:sz w:val="20"/>
        <w:szCs w:val="20"/>
        <w:lang w:val="id-ID"/>
      </w:rPr>
      <w:t>Page</w:t>
    </w:r>
    <w:r w:rsidRPr="005F794B">
      <w:rPr>
        <w:rStyle w:val="PageNumber"/>
        <w:i/>
        <w:sz w:val="20"/>
        <w:szCs w:val="20"/>
        <w:lang w:val="id-ID"/>
      </w:rPr>
      <w:tab/>
    </w:r>
    <w:sdt>
      <w:sdtPr>
        <w:rPr>
          <w:i/>
          <w:sz w:val="20"/>
          <w:szCs w:val="20"/>
          <w:lang w:val="id-ID"/>
        </w:rPr>
        <w:id w:val="3489179"/>
        <w:docPartObj>
          <w:docPartGallery w:val="Page Numbers (Top of Page)"/>
          <w:docPartUnique/>
        </w:docPartObj>
      </w:sdtPr>
      <w:sdtEndPr/>
      <w:sdtContent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PAGE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  <w:r w:rsidRPr="005F794B">
          <w:rPr>
            <w:i/>
            <w:sz w:val="20"/>
            <w:szCs w:val="20"/>
            <w:lang w:val="id-ID"/>
          </w:rPr>
          <w:t xml:space="preserve"> of </w:t>
        </w:r>
        <w:r w:rsidR="00151847" w:rsidRPr="005F794B">
          <w:rPr>
            <w:i/>
            <w:sz w:val="20"/>
            <w:szCs w:val="20"/>
            <w:lang w:val="id-ID"/>
          </w:rPr>
          <w:fldChar w:fldCharType="begin"/>
        </w:r>
        <w:r w:rsidRPr="005F794B">
          <w:rPr>
            <w:i/>
            <w:sz w:val="20"/>
            <w:szCs w:val="20"/>
            <w:lang w:val="id-ID"/>
          </w:rPr>
          <w:instrText xml:space="preserve"> NUMPAGES  </w:instrText>
        </w:r>
        <w:r w:rsidR="00151847" w:rsidRPr="005F794B">
          <w:rPr>
            <w:i/>
            <w:sz w:val="20"/>
            <w:szCs w:val="20"/>
            <w:lang w:val="id-ID"/>
          </w:rPr>
          <w:fldChar w:fldCharType="separate"/>
        </w:r>
        <w:r w:rsidR="00895B8D">
          <w:rPr>
            <w:i/>
            <w:noProof/>
            <w:sz w:val="20"/>
            <w:szCs w:val="20"/>
            <w:lang w:val="id-ID"/>
          </w:rPr>
          <w:t>1</w:t>
        </w:r>
        <w:r w:rsidR="00151847" w:rsidRPr="005F794B">
          <w:rPr>
            <w:i/>
            <w:sz w:val="20"/>
            <w:szCs w:val="20"/>
            <w:lang w:val="id-ID"/>
          </w:rPr>
          <w:fldChar w:fldCharType="end"/>
        </w:r>
      </w:sdtContent>
    </w:sdt>
  </w:p>
  <w:p w14:paraId="0B9B6F72" w14:textId="77777777" w:rsidR="005B66A9" w:rsidRDefault="005B66A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1E5C9" w14:textId="77777777" w:rsidR="008C4494" w:rsidRDefault="008C4494" w:rsidP="00273E4A">
      <w:r>
        <w:separator/>
      </w:r>
    </w:p>
  </w:footnote>
  <w:footnote w:type="continuationSeparator" w:id="0">
    <w:p w14:paraId="5243343A" w14:textId="77777777" w:rsidR="008C4494" w:rsidRDefault="008C4494" w:rsidP="00273E4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946"/>
      <w:gridCol w:w="4945"/>
    </w:tblGrid>
    <w:tr w:rsidR="005D0782" w14:paraId="0D6E0B6F" w14:textId="77777777" w:rsidTr="005D0782">
      <w:tc>
        <w:tcPr>
          <w:tcW w:w="5220" w:type="dxa"/>
        </w:tcPr>
        <w:p w14:paraId="2923BFF6" w14:textId="7C97EC4B" w:rsidR="005D0782" w:rsidRPr="00DF7A94" w:rsidRDefault="005D0782" w:rsidP="005D0782">
          <w:pPr>
            <w:pStyle w:val="Header"/>
            <w:tabs>
              <w:tab w:val="clear" w:pos="9360"/>
            </w:tabs>
            <w:rPr>
              <w:b/>
              <w:sz w:val="20"/>
            </w:rPr>
          </w:pPr>
        </w:p>
      </w:tc>
      <w:tc>
        <w:tcPr>
          <w:tcW w:w="5220" w:type="dxa"/>
        </w:tcPr>
        <w:p w14:paraId="5B880D2B" w14:textId="17BB0412" w:rsidR="005D0782" w:rsidRDefault="005D0782" w:rsidP="001E4042">
          <w:pPr>
            <w:pStyle w:val="Header"/>
            <w:tabs>
              <w:tab w:val="clear" w:pos="9360"/>
            </w:tabs>
            <w:jc w:val="right"/>
            <w:rPr>
              <w:b/>
              <w:sz w:val="20"/>
              <w:lang w:val="id-ID"/>
            </w:rPr>
          </w:pPr>
        </w:p>
      </w:tc>
    </w:tr>
  </w:tbl>
  <w:p w14:paraId="51B94883" w14:textId="77777777" w:rsidR="005B66A9" w:rsidRDefault="005D0782" w:rsidP="005D0782">
    <w:pPr>
      <w:pStyle w:val="Header"/>
      <w:tabs>
        <w:tab w:val="clear" w:pos="9360"/>
      </w:tabs>
    </w:pPr>
    <w:r>
      <w:tab/>
    </w:r>
  </w:p>
  <w:p w14:paraId="4C1FA35B" w14:textId="77777777" w:rsidR="005B66A9" w:rsidRDefault="005B66A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ABA60" w14:textId="2D4F5B99" w:rsidR="005B66A9" w:rsidRDefault="005B66A9" w:rsidP="00BE0705">
    <w:pPr>
      <w:pStyle w:val="Header"/>
      <w:tabs>
        <w:tab w:val="clear" w:pos="9360"/>
        <w:tab w:val="right" w:pos="9810"/>
      </w:tabs>
    </w:pPr>
    <w:r w:rsidRPr="00876A58">
      <w:rPr>
        <w:b/>
        <w:sz w:val="20"/>
        <w:lang w:val="id-ID"/>
      </w:rPr>
      <w:t>ddmmyy/&lt;Initial&gt;/&lt;Subject Code1[-Subject Code2]&gt;/&lt;Soal99[-99]X&gt;</w:t>
    </w:r>
    <w:r w:rsidRPr="00876A58">
      <w:rPr>
        <w:lang w:val="id-ID"/>
      </w:rPr>
      <w:tab/>
    </w:r>
    <w:r w:rsidRPr="00273E4A">
      <w:rPr>
        <w:b/>
        <w:sz w:val="20"/>
        <w:szCs w:val="20"/>
        <w:lang w:val="sv-SE"/>
      </w:rPr>
      <w:t>FM-BINUS-AA-FPT-66</w:t>
    </w:r>
    <w:r w:rsidRPr="00876A58">
      <w:rPr>
        <w:b/>
        <w:sz w:val="20"/>
        <w:szCs w:val="20"/>
        <w:lang w:val="sv-SE"/>
      </w:rPr>
      <w:t>/R4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71FB7"/>
    <w:multiLevelType w:val="hybridMultilevel"/>
    <w:tmpl w:val="0A0E15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C758DC"/>
    <w:multiLevelType w:val="hybridMultilevel"/>
    <w:tmpl w:val="0A0E354A"/>
    <w:lvl w:ilvl="0" w:tplc="5BD2D92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1F9857D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C85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A2EC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F4251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68C9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ADEB9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92ABCF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A982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061370"/>
    <w:multiLevelType w:val="multilevel"/>
    <w:tmpl w:val="20FE337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F467D6"/>
    <w:multiLevelType w:val="hybridMultilevel"/>
    <w:tmpl w:val="B5760888"/>
    <w:lvl w:ilvl="0" w:tplc="5402490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16414B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754D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91AE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CF3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140C2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CCF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7D246D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68E63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611DEF"/>
    <w:multiLevelType w:val="hybridMultilevel"/>
    <w:tmpl w:val="835E2D1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CCD171E"/>
    <w:multiLevelType w:val="hybridMultilevel"/>
    <w:tmpl w:val="8124C4A6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9D584B"/>
    <w:multiLevelType w:val="hybridMultilevel"/>
    <w:tmpl w:val="9B081E28"/>
    <w:lvl w:ilvl="0" w:tplc="63AE8C3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7FD47F2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B3AAC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D6A8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50BDB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E8172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4C58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3C2A5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AE07E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31EC8"/>
    <w:multiLevelType w:val="hybridMultilevel"/>
    <w:tmpl w:val="CA0EFF0C"/>
    <w:lvl w:ilvl="0" w:tplc="459258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DA66354">
      <w:start w:val="1"/>
      <w:numFmt w:val="lowerLetter"/>
      <w:lvlText w:val="%2."/>
      <w:lvlJc w:val="left"/>
      <w:pPr>
        <w:ind w:left="1440" w:hanging="360"/>
      </w:pPr>
    </w:lvl>
    <w:lvl w:ilvl="2" w:tplc="F008032C">
      <w:start w:val="1"/>
      <w:numFmt w:val="lowerRoman"/>
      <w:lvlText w:val="%3."/>
      <w:lvlJc w:val="right"/>
      <w:pPr>
        <w:ind w:left="2160" w:hanging="180"/>
      </w:pPr>
    </w:lvl>
    <w:lvl w:ilvl="3" w:tplc="1A1E39C2">
      <w:start w:val="1"/>
      <w:numFmt w:val="decimal"/>
      <w:lvlText w:val="%4."/>
      <w:lvlJc w:val="left"/>
      <w:pPr>
        <w:ind w:left="2880" w:hanging="360"/>
      </w:pPr>
    </w:lvl>
    <w:lvl w:ilvl="4" w:tplc="2E4448BE">
      <w:start w:val="1"/>
      <w:numFmt w:val="lowerLetter"/>
      <w:lvlText w:val="%5."/>
      <w:lvlJc w:val="left"/>
      <w:pPr>
        <w:ind w:left="3600" w:hanging="360"/>
      </w:pPr>
    </w:lvl>
    <w:lvl w:ilvl="5" w:tplc="1348F68C">
      <w:start w:val="1"/>
      <w:numFmt w:val="lowerRoman"/>
      <w:lvlText w:val="%6."/>
      <w:lvlJc w:val="right"/>
      <w:pPr>
        <w:ind w:left="4320" w:hanging="180"/>
      </w:pPr>
    </w:lvl>
    <w:lvl w:ilvl="6" w:tplc="220EE04E">
      <w:start w:val="1"/>
      <w:numFmt w:val="decimal"/>
      <w:lvlText w:val="%7."/>
      <w:lvlJc w:val="left"/>
      <w:pPr>
        <w:ind w:left="5040" w:hanging="360"/>
      </w:pPr>
    </w:lvl>
    <w:lvl w:ilvl="7" w:tplc="B1883594">
      <w:start w:val="1"/>
      <w:numFmt w:val="lowerLetter"/>
      <w:lvlText w:val="%8."/>
      <w:lvlJc w:val="left"/>
      <w:pPr>
        <w:ind w:left="5760" w:hanging="360"/>
      </w:pPr>
    </w:lvl>
    <w:lvl w:ilvl="8" w:tplc="B5C4A91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1310E"/>
    <w:multiLevelType w:val="hybridMultilevel"/>
    <w:tmpl w:val="4A503C0C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CF42B9"/>
    <w:multiLevelType w:val="hybridMultilevel"/>
    <w:tmpl w:val="D0504998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CB6DAA"/>
    <w:multiLevelType w:val="multilevel"/>
    <w:tmpl w:val="C734A45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46"/>
        </w:tabs>
        <w:ind w:left="1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766"/>
        </w:tabs>
        <w:ind w:left="1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486"/>
        </w:tabs>
        <w:ind w:left="2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06"/>
        </w:tabs>
        <w:ind w:left="3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26"/>
        </w:tabs>
        <w:ind w:left="3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46"/>
        </w:tabs>
        <w:ind w:left="4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366"/>
        </w:tabs>
        <w:ind w:left="5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086"/>
        </w:tabs>
        <w:ind w:left="6086" w:hanging="360"/>
      </w:pPr>
      <w:rPr>
        <w:rFonts w:ascii="Wingdings" w:hAnsi="Wingdings" w:hint="default"/>
      </w:rPr>
    </w:lvl>
  </w:abstractNum>
  <w:abstractNum w:abstractNumId="11" w15:restartNumberingAfterBreak="0">
    <w:nsid w:val="320D55A8"/>
    <w:multiLevelType w:val="multilevel"/>
    <w:tmpl w:val="CB5AF02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7C86BC1"/>
    <w:multiLevelType w:val="hybridMultilevel"/>
    <w:tmpl w:val="1E62E2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2F3052"/>
    <w:multiLevelType w:val="multilevel"/>
    <w:tmpl w:val="FF808A3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31A3315"/>
    <w:multiLevelType w:val="hybridMultilevel"/>
    <w:tmpl w:val="AFF0FD7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C823BF"/>
    <w:multiLevelType w:val="hybridMultilevel"/>
    <w:tmpl w:val="06DA52D8"/>
    <w:lvl w:ilvl="0" w:tplc="75EC7B4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2E441AA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66AEA7A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EC7044AE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688A36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D69E1BC8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C9A077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78E68EEA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252152E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027553E"/>
    <w:multiLevelType w:val="hybridMultilevel"/>
    <w:tmpl w:val="D0A86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135458A"/>
    <w:multiLevelType w:val="hybridMultilevel"/>
    <w:tmpl w:val="E8A4992C"/>
    <w:lvl w:ilvl="0" w:tplc="0421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272850"/>
    <w:multiLevelType w:val="hybridMultilevel"/>
    <w:tmpl w:val="E3D402E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767C0"/>
    <w:multiLevelType w:val="hybridMultilevel"/>
    <w:tmpl w:val="B3BE08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1562AC0C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8D51FC"/>
    <w:multiLevelType w:val="hybridMultilevel"/>
    <w:tmpl w:val="DAC0769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0"/>
  </w:num>
  <w:num w:numId="3">
    <w:abstractNumId w:val="13"/>
  </w:num>
  <w:num w:numId="4">
    <w:abstractNumId w:val="11"/>
  </w:num>
  <w:num w:numId="5">
    <w:abstractNumId w:val="18"/>
  </w:num>
  <w:num w:numId="6">
    <w:abstractNumId w:val="12"/>
  </w:num>
  <w:num w:numId="7">
    <w:abstractNumId w:val="19"/>
  </w:num>
  <w:num w:numId="8">
    <w:abstractNumId w:val="0"/>
  </w:num>
  <w:num w:numId="9">
    <w:abstractNumId w:val="4"/>
  </w:num>
  <w:num w:numId="10">
    <w:abstractNumId w:val="4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"/>
    <w:lvlOverride w:ilvl="0">
      <w:startOverride w:val="1"/>
    </w:lvlOverride>
    <w:lvlOverride w:ilvl="1"/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5"/>
  </w:num>
  <w:num w:numId="14">
    <w:abstractNumId w:val="6"/>
  </w:num>
  <w:num w:numId="15">
    <w:abstractNumId w:val="3"/>
  </w:num>
  <w:num w:numId="16">
    <w:abstractNumId w:val="17"/>
  </w:num>
  <w:num w:numId="17">
    <w:abstractNumId w:val="1"/>
  </w:num>
  <w:num w:numId="18">
    <w:abstractNumId w:val="14"/>
  </w:num>
  <w:num w:numId="19">
    <w:abstractNumId w:val="5"/>
  </w:num>
  <w:num w:numId="20">
    <w:abstractNumId w:val="16"/>
  </w:num>
  <w:num w:numId="21">
    <w:abstractNumId w:val="9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TKxsLA0MzExtjAwNTJS0lEKTi0uzszPAykwqgUAbFExsSwAAAA="/>
  </w:docVars>
  <w:rsids>
    <w:rsidRoot w:val="00B9609E"/>
    <w:rsid w:val="000035F9"/>
    <w:rsid w:val="00015DE3"/>
    <w:rsid w:val="0002068D"/>
    <w:rsid w:val="00020F10"/>
    <w:rsid w:val="00051154"/>
    <w:rsid w:val="00054DF7"/>
    <w:rsid w:val="00062166"/>
    <w:rsid w:val="0007274D"/>
    <w:rsid w:val="00072DE7"/>
    <w:rsid w:val="000732DF"/>
    <w:rsid w:val="00075299"/>
    <w:rsid w:val="0007583F"/>
    <w:rsid w:val="000779BD"/>
    <w:rsid w:val="000854F2"/>
    <w:rsid w:val="00086589"/>
    <w:rsid w:val="000927A0"/>
    <w:rsid w:val="00096E2D"/>
    <w:rsid w:val="000A09AC"/>
    <w:rsid w:val="000A0C90"/>
    <w:rsid w:val="000A23D8"/>
    <w:rsid w:val="000A3F41"/>
    <w:rsid w:val="000B489B"/>
    <w:rsid w:val="000B5058"/>
    <w:rsid w:val="000B69D0"/>
    <w:rsid w:val="000B7F39"/>
    <w:rsid w:val="000C3015"/>
    <w:rsid w:val="000E04CB"/>
    <w:rsid w:val="000E4571"/>
    <w:rsid w:val="000F057A"/>
    <w:rsid w:val="000F1262"/>
    <w:rsid w:val="000F1EBF"/>
    <w:rsid w:val="000F3EB6"/>
    <w:rsid w:val="000F7CFC"/>
    <w:rsid w:val="000F7FC6"/>
    <w:rsid w:val="0011255C"/>
    <w:rsid w:val="001128D4"/>
    <w:rsid w:val="00117203"/>
    <w:rsid w:val="00122BC2"/>
    <w:rsid w:val="0012587E"/>
    <w:rsid w:val="00126822"/>
    <w:rsid w:val="00126D3D"/>
    <w:rsid w:val="00131DAA"/>
    <w:rsid w:val="00136316"/>
    <w:rsid w:val="00141764"/>
    <w:rsid w:val="00145C2E"/>
    <w:rsid w:val="00150E94"/>
    <w:rsid w:val="00151847"/>
    <w:rsid w:val="001528F1"/>
    <w:rsid w:val="0015698F"/>
    <w:rsid w:val="00162051"/>
    <w:rsid w:val="0018267A"/>
    <w:rsid w:val="00183F26"/>
    <w:rsid w:val="00184BD8"/>
    <w:rsid w:val="00185EC6"/>
    <w:rsid w:val="00195493"/>
    <w:rsid w:val="001955A6"/>
    <w:rsid w:val="001A12E2"/>
    <w:rsid w:val="001A300E"/>
    <w:rsid w:val="001A3895"/>
    <w:rsid w:val="001B017E"/>
    <w:rsid w:val="001B1583"/>
    <w:rsid w:val="001B3A2E"/>
    <w:rsid w:val="001B70B3"/>
    <w:rsid w:val="001D339D"/>
    <w:rsid w:val="001D4810"/>
    <w:rsid w:val="001E07CD"/>
    <w:rsid w:val="001E4042"/>
    <w:rsid w:val="001E637E"/>
    <w:rsid w:val="001E7ABE"/>
    <w:rsid w:val="001F0084"/>
    <w:rsid w:val="001F045F"/>
    <w:rsid w:val="001F0925"/>
    <w:rsid w:val="001F2E40"/>
    <w:rsid w:val="001F64B6"/>
    <w:rsid w:val="00204C2A"/>
    <w:rsid w:val="00213FF7"/>
    <w:rsid w:val="002173BB"/>
    <w:rsid w:val="00220E2F"/>
    <w:rsid w:val="00224780"/>
    <w:rsid w:val="00227331"/>
    <w:rsid w:val="00235C36"/>
    <w:rsid w:val="002376FA"/>
    <w:rsid w:val="002416CB"/>
    <w:rsid w:val="00255AB6"/>
    <w:rsid w:val="002616BD"/>
    <w:rsid w:val="002663F9"/>
    <w:rsid w:val="00271651"/>
    <w:rsid w:val="00271DA0"/>
    <w:rsid w:val="002722C8"/>
    <w:rsid w:val="00272EAA"/>
    <w:rsid w:val="00273E4A"/>
    <w:rsid w:val="00277AB5"/>
    <w:rsid w:val="00281799"/>
    <w:rsid w:val="00283D86"/>
    <w:rsid w:val="002841B3"/>
    <w:rsid w:val="002956DC"/>
    <w:rsid w:val="00296DA6"/>
    <w:rsid w:val="002A07C0"/>
    <w:rsid w:val="002A138B"/>
    <w:rsid w:val="002A187A"/>
    <w:rsid w:val="002A3F69"/>
    <w:rsid w:val="002A66E0"/>
    <w:rsid w:val="002B00F2"/>
    <w:rsid w:val="002B7CDD"/>
    <w:rsid w:val="002C0D4B"/>
    <w:rsid w:val="002C19A7"/>
    <w:rsid w:val="002C3AC5"/>
    <w:rsid w:val="002C4BAA"/>
    <w:rsid w:val="002C7FC0"/>
    <w:rsid w:val="002D1472"/>
    <w:rsid w:val="002D3EE0"/>
    <w:rsid w:val="002D443A"/>
    <w:rsid w:val="002D7F31"/>
    <w:rsid w:val="002E3324"/>
    <w:rsid w:val="002E5B8F"/>
    <w:rsid w:val="002F11B8"/>
    <w:rsid w:val="002F5E84"/>
    <w:rsid w:val="003002A2"/>
    <w:rsid w:val="00305136"/>
    <w:rsid w:val="003054E4"/>
    <w:rsid w:val="003143E7"/>
    <w:rsid w:val="00320C87"/>
    <w:rsid w:val="00321362"/>
    <w:rsid w:val="003221A8"/>
    <w:rsid w:val="00323347"/>
    <w:rsid w:val="00332F14"/>
    <w:rsid w:val="003422D3"/>
    <w:rsid w:val="003432E6"/>
    <w:rsid w:val="003439D3"/>
    <w:rsid w:val="00360DBE"/>
    <w:rsid w:val="0036420F"/>
    <w:rsid w:val="0036669F"/>
    <w:rsid w:val="00366844"/>
    <w:rsid w:val="003717D0"/>
    <w:rsid w:val="00372267"/>
    <w:rsid w:val="0037553B"/>
    <w:rsid w:val="003772D1"/>
    <w:rsid w:val="00380A45"/>
    <w:rsid w:val="003817D9"/>
    <w:rsid w:val="0038376D"/>
    <w:rsid w:val="003840E1"/>
    <w:rsid w:val="00384C7B"/>
    <w:rsid w:val="00387D06"/>
    <w:rsid w:val="00393AA2"/>
    <w:rsid w:val="0039428B"/>
    <w:rsid w:val="00395951"/>
    <w:rsid w:val="00397983"/>
    <w:rsid w:val="003A1788"/>
    <w:rsid w:val="003B167D"/>
    <w:rsid w:val="003B1D05"/>
    <w:rsid w:val="003B27CC"/>
    <w:rsid w:val="003B3202"/>
    <w:rsid w:val="003B5F77"/>
    <w:rsid w:val="003C07AD"/>
    <w:rsid w:val="003C0A29"/>
    <w:rsid w:val="003C1811"/>
    <w:rsid w:val="003C1CE6"/>
    <w:rsid w:val="003C2593"/>
    <w:rsid w:val="003D7084"/>
    <w:rsid w:val="003E41B3"/>
    <w:rsid w:val="003E42AE"/>
    <w:rsid w:val="003E5258"/>
    <w:rsid w:val="003E75E6"/>
    <w:rsid w:val="003F139E"/>
    <w:rsid w:val="003F34E7"/>
    <w:rsid w:val="003F71D2"/>
    <w:rsid w:val="00400989"/>
    <w:rsid w:val="004074A1"/>
    <w:rsid w:val="00420AFF"/>
    <w:rsid w:val="00422134"/>
    <w:rsid w:val="00431B6F"/>
    <w:rsid w:val="00432778"/>
    <w:rsid w:val="00434074"/>
    <w:rsid w:val="00434FFC"/>
    <w:rsid w:val="00441061"/>
    <w:rsid w:val="00441500"/>
    <w:rsid w:val="00445A79"/>
    <w:rsid w:val="00446550"/>
    <w:rsid w:val="00446D31"/>
    <w:rsid w:val="0045325D"/>
    <w:rsid w:val="004564E4"/>
    <w:rsid w:val="00461515"/>
    <w:rsid w:val="004633AF"/>
    <w:rsid w:val="0046440B"/>
    <w:rsid w:val="00470964"/>
    <w:rsid w:val="004716A8"/>
    <w:rsid w:val="004733C1"/>
    <w:rsid w:val="00481640"/>
    <w:rsid w:val="00490F59"/>
    <w:rsid w:val="00494E4C"/>
    <w:rsid w:val="00495AF1"/>
    <w:rsid w:val="004978B7"/>
    <w:rsid w:val="004A6F1F"/>
    <w:rsid w:val="004B47B5"/>
    <w:rsid w:val="004B6AFE"/>
    <w:rsid w:val="004B74EC"/>
    <w:rsid w:val="004C0F0C"/>
    <w:rsid w:val="004D176C"/>
    <w:rsid w:val="004D2426"/>
    <w:rsid w:val="004D53EE"/>
    <w:rsid w:val="004E4AB1"/>
    <w:rsid w:val="004E7352"/>
    <w:rsid w:val="00520E03"/>
    <w:rsid w:val="005314B7"/>
    <w:rsid w:val="00535DA7"/>
    <w:rsid w:val="00542033"/>
    <w:rsid w:val="005447D7"/>
    <w:rsid w:val="00545FF2"/>
    <w:rsid w:val="0055410B"/>
    <w:rsid w:val="00555CA0"/>
    <w:rsid w:val="00555FF9"/>
    <w:rsid w:val="005560C0"/>
    <w:rsid w:val="00556721"/>
    <w:rsid w:val="00556E41"/>
    <w:rsid w:val="0056256C"/>
    <w:rsid w:val="00571B72"/>
    <w:rsid w:val="005751E4"/>
    <w:rsid w:val="00582417"/>
    <w:rsid w:val="00582E4C"/>
    <w:rsid w:val="0059214E"/>
    <w:rsid w:val="0059267F"/>
    <w:rsid w:val="005A072D"/>
    <w:rsid w:val="005A30CE"/>
    <w:rsid w:val="005A32DD"/>
    <w:rsid w:val="005B07D4"/>
    <w:rsid w:val="005B1AC7"/>
    <w:rsid w:val="005B3392"/>
    <w:rsid w:val="005B66A9"/>
    <w:rsid w:val="005C156C"/>
    <w:rsid w:val="005C19B6"/>
    <w:rsid w:val="005C4B2F"/>
    <w:rsid w:val="005C6F84"/>
    <w:rsid w:val="005D0782"/>
    <w:rsid w:val="005D614B"/>
    <w:rsid w:val="005E48D4"/>
    <w:rsid w:val="005E6C5D"/>
    <w:rsid w:val="005E74DB"/>
    <w:rsid w:val="005F3EBF"/>
    <w:rsid w:val="005F47E6"/>
    <w:rsid w:val="005F4C70"/>
    <w:rsid w:val="005F794B"/>
    <w:rsid w:val="005F7FAB"/>
    <w:rsid w:val="0060201C"/>
    <w:rsid w:val="006022A5"/>
    <w:rsid w:val="0060486C"/>
    <w:rsid w:val="00623395"/>
    <w:rsid w:val="00624367"/>
    <w:rsid w:val="00635EE5"/>
    <w:rsid w:val="00636A70"/>
    <w:rsid w:val="00643F75"/>
    <w:rsid w:val="006512F2"/>
    <w:rsid w:val="0066174E"/>
    <w:rsid w:val="00664137"/>
    <w:rsid w:val="00672ADB"/>
    <w:rsid w:val="0067443D"/>
    <w:rsid w:val="006769D8"/>
    <w:rsid w:val="00677A45"/>
    <w:rsid w:val="00682E72"/>
    <w:rsid w:val="00683E30"/>
    <w:rsid w:val="00695DD8"/>
    <w:rsid w:val="006A603D"/>
    <w:rsid w:val="006B19E8"/>
    <w:rsid w:val="006B271E"/>
    <w:rsid w:val="006D2233"/>
    <w:rsid w:val="006D36BC"/>
    <w:rsid w:val="006D40B0"/>
    <w:rsid w:val="006D49E7"/>
    <w:rsid w:val="006F4D80"/>
    <w:rsid w:val="00700924"/>
    <w:rsid w:val="00701ECA"/>
    <w:rsid w:val="007164E8"/>
    <w:rsid w:val="00720962"/>
    <w:rsid w:val="00720DD4"/>
    <w:rsid w:val="0072245D"/>
    <w:rsid w:val="0073481B"/>
    <w:rsid w:val="00736180"/>
    <w:rsid w:val="00737595"/>
    <w:rsid w:val="007401AC"/>
    <w:rsid w:val="00740F48"/>
    <w:rsid w:val="00754320"/>
    <w:rsid w:val="0077296C"/>
    <w:rsid w:val="00787247"/>
    <w:rsid w:val="007955AD"/>
    <w:rsid w:val="0079595C"/>
    <w:rsid w:val="007A3C87"/>
    <w:rsid w:val="007A461F"/>
    <w:rsid w:val="007A51D7"/>
    <w:rsid w:val="007B5A6A"/>
    <w:rsid w:val="007C0E92"/>
    <w:rsid w:val="007C1C37"/>
    <w:rsid w:val="007D51E0"/>
    <w:rsid w:val="007D7A5F"/>
    <w:rsid w:val="007E0EE7"/>
    <w:rsid w:val="007F41CD"/>
    <w:rsid w:val="007F5ABC"/>
    <w:rsid w:val="00804310"/>
    <w:rsid w:val="00810737"/>
    <w:rsid w:val="00811C48"/>
    <w:rsid w:val="00815D73"/>
    <w:rsid w:val="00815DB3"/>
    <w:rsid w:val="00823FD2"/>
    <w:rsid w:val="008252FF"/>
    <w:rsid w:val="0083459F"/>
    <w:rsid w:val="0083780E"/>
    <w:rsid w:val="00842715"/>
    <w:rsid w:val="00850F5F"/>
    <w:rsid w:val="008655F7"/>
    <w:rsid w:val="008674E6"/>
    <w:rsid w:val="00873DDF"/>
    <w:rsid w:val="00876001"/>
    <w:rsid w:val="00876A58"/>
    <w:rsid w:val="008938FA"/>
    <w:rsid w:val="008939EF"/>
    <w:rsid w:val="00894072"/>
    <w:rsid w:val="00895B8D"/>
    <w:rsid w:val="008B08C6"/>
    <w:rsid w:val="008B212E"/>
    <w:rsid w:val="008B7541"/>
    <w:rsid w:val="008C1A4A"/>
    <w:rsid w:val="008C4494"/>
    <w:rsid w:val="008D01E8"/>
    <w:rsid w:val="008D1B94"/>
    <w:rsid w:val="008D411F"/>
    <w:rsid w:val="008E1377"/>
    <w:rsid w:val="008F63EF"/>
    <w:rsid w:val="008F740C"/>
    <w:rsid w:val="009010C1"/>
    <w:rsid w:val="0090160D"/>
    <w:rsid w:val="00901A30"/>
    <w:rsid w:val="0090372F"/>
    <w:rsid w:val="00911C41"/>
    <w:rsid w:val="00924256"/>
    <w:rsid w:val="00925284"/>
    <w:rsid w:val="00932B6E"/>
    <w:rsid w:val="00936403"/>
    <w:rsid w:val="0093677F"/>
    <w:rsid w:val="009367D5"/>
    <w:rsid w:val="00937B93"/>
    <w:rsid w:val="00944ADA"/>
    <w:rsid w:val="009568C5"/>
    <w:rsid w:val="00961A2D"/>
    <w:rsid w:val="009623E6"/>
    <w:rsid w:val="0097243E"/>
    <w:rsid w:val="00973849"/>
    <w:rsid w:val="00976F73"/>
    <w:rsid w:val="00982655"/>
    <w:rsid w:val="009832E4"/>
    <w:rsid w:val="00987EA7"/>
    <w:rsid w:val="009909BC"/>
    <w:rsid w:val="0099296E"/>
    <w:rsid w:val="0099461F"/>
    <w:rsid w:val="009A09BE"/>
    <w:rsid w:val="009A2464"/>
    <w:rsid w:val="009A3737"/>
    <w:rsid w:val="009A59F9"/>
    <w:rsid w:val="009B0677"/>
    <w:rsid w:val="009B4FC1"/>
    <w:rsid w:val="009B60D1"/>
    <w:rsid w:val="009C7801"/>
    <w:rsid w:val="009E2512"/>
    <w:rsid w:val="009E29D9"/>
    <w:rsid w:val="009F37DD"/>
    <w:rsid w:val="00A04F55"/>
    <w:rsid w:val="00A12D16"/>
    <w:rsid w:val="00A1473C"/>
    <w:rsid w:val="00A17C50"/>
    <w:rsid w:val="00A213E3"/>
    <w:rsid w:val="00A22A31"/>
    <w:rsid w:val="00A23DF7"/>
    <w:rsid w:val="00A30046"/>
    <w:rsid w:val="00A310C4"/>
    <w:rsid w:val="00A32343"/>
    <w:rsid w:val="00A376D9"/>
    <w:rsid w:val="00A46082"/>
    <w:rsid w:val="00A50AF3"/>
    <w:rsid w:val="00A52AB7"/>
    <w:rsid w:val="00A5386D"/>
    <w:rsid w:val="00A53D38"/>
    <w:rsid w:val="00A5438C"/>
    <w:rsid w:val="00A552D5"/>
    <w:rsid w:val="00A576EE"/>
    <w:rsid w:val="00A60661"/>
    <w:rsid w:val="00A7097E"/>
    <w:rsid w:val="00A801E7"/>
    <w:rsid w:val="00A81038"/>
    <w:rsid w:val="00A92BD3"/>
    <w:rsid w:val="00A933D3"/>
    <w:rsid w:val="00AA09E6"/>
    <w:rsid w:val="00AA1407"/>
    <w:rsid w:val="00AA4621"/>
    <w:rsid w:val="00AB0E0A"/>
    <w:rsid w:val="00AB42BB"/>
    <w:rsid w:val="00AC0C63"/>
    <w:rsid w:val="00AC4853"/>
    <w:rsid w:val="00AC5D98"/>
    <w:rsid w:val="00AC6BEF"/>
    <w:rsid w:val="00AD0B16"/>
    <w:rsid w:val="00AD2114"/>
    <w:rsid w:val="00AD7B46"/>
    <w:rsid w:val="00AE1AE9"/>
    <w:rsid w:val="00AE39D8"/>
    <w:rsid w:val="00AE548F"/>
    <w:rsid w:val="00AE661D"/>
    <w:rsid w:val="00AE7A98"/>
    <w:rsid w:val="00AF264E"/>
    <w:rsid w:val="00AF338E"/>
    <w:rsid w:val="00B04C4C"/>
    <w:rsid w:val="00B05E37"/>
    <w:rsid w:val="00B17AD5"/>
    <w:rsid w:val="00B212C7"/>
    <w:rsid w:val="00B2372A"/>
    <w:rsid w:val="00B2491E"/>
    <w:rsid w:val="00B25A20"/>
    <w:rsid w:val="00B37853"/>
    <w:rsid w:val="00B440FB"/>
    <w:rsid w:val="00B4674F"/>
    <w:rsid w:val="00B46795"/>
    <w:rsid w:val="00B517FB"/>
    <w:rsid w:val="00B5687B"/>
    <w:rsid w:val="00B67595"/>
    <w:rsid w:val="00B7140C"/>
    <w:rsid w:val="00B72AFD"/>
    <w:rsid w:val="00B81239"/>
    <w:rsid w:val="00B81979"/>
    <w:rsid w:val="00B84041"/>
    <w:rsid w:val="00B841D2"/>
    <w:rsid w:val="00B901E4"/>
    <w:rsid w:val="00B90BD1"/>
    <w:rsid w:val="00B9246D"/>
    <w:rsid w:val="00B948DA"/>
    <w:rsid w:val="00B950E4"/>
    <w:rsid w:val="00B95A22"/>
    <w:rsid w:val="00B9609E"/>
    <w:rsid w:val="00BB24F6"/>
    <w:rsid w:val="00BB69C2"/>
    <w:rsid w:val="00BC1B46"/>
    <w:rsid w:val="00BC6125"/>
    <w:rsid w:val="00BC6DE8"/>
    <w:rsid w:val="00BC7C2E"/>
    <w:rsid w:val="00BD4860"/>
    <w:rsid w:val="00BE0705"/>
    <w:rsid w:val="00BE1070"/>
    <w:rsid w:val="00BE1EBC"/>
    <w:rsid w:val="00BE34AB"/>
    <w:rsid w:val="00BE36FE"/>
    <w:rsid w:val="00BE68E0"/>
    <w:rsid w:val="00BF2997"/>
    <w:rsid w:val="00BF7C45"/>
    <w:rsid w:val="00C02695"/>
    <w:rsid w:val="00C029E3"/>
    <w:rsid w:val="00C052CF"/>
    <w:rsid w:val="00C109B4"/>
    <w:rsid w:val="00C12FCC"/>
    <w:rsid w:val="00C170F0"/>
    <w:rsid w:val="00C2023A"/>
    <w:rsid w:val="00C25F66"/>
    <w:rsid w:val="00C26C45"/>
    <w:rsid w:val="00C40144"/>
    <w:rsid w:val="00C4158B"/>
    <w:rsid w:val="00C43215"/>
    <w:rsid w:val="00C44051"/>
    <w:rsid w:val="00C44F02"/>
    <w:rsid w:val="00C44F7A"/>
    <w:rsid w:val="00C525FC"/>
    <w:rsid w:val="00C5529B"/>
    <w:rsid w:val="00C55954"/>
    <w:rsid w:val="00C56C03"/>
    <w:rsid w:val="00C57A8A"/>
    <w:rsid w:val="00C57FE8"/>
    <w:rsid w:val="00C60EC1"/>
    <w:rsid w:val="00C6206A"/>
    <w:rsid w:val="00C6549A"/>
    <w:rsid w:val="00C67E6A"/>
    <w:rsid w:val="00C75486"/>
    <w:rsid w:val="00C82FB7"/>
    <w:rsid w:val="00C8483C"/>
    <w:rsid w:val="00C915BF"/>
    <w:rsid w:val="00CA2228"/>
    <w:rsid w:val="00CB33DC"/>
    <w:rsid w:val="00CB3B33"/>
    <w:rsid w:val="00CB41D8"/>
    <w:rsid w:val="00CB6F3A"/>
    <w:rsid w:val="00CB736B"/>
    <w:rsid w:val="00CC3EDF"/>
    <w:rsid w:val="00CC4EC5"/>
    <w:rsid w:val="00CD64BC"/>
    <w:rsid w:val="00CD6830"/>
    <w:rsid w:val="00CE0B4A"/>
    <w:rsid w:val="00CE1E67"/>
    <w:rsid w:val="00CF11B0"/>
    <w:rsid w:val="00D04084"/>
    <w:rsid w:val="00D04D11"/>
    <w:rsid w:val="00D166C1"/>
    <w:rsid w:val="00D22C95"/>
    <w:rsid w:val="00D275E4"/>
    <w:rsid w:val="00D30822"/>
    <w:rsid w:val="00D3685C"/>
    <w:rsid w:val="00D37E0D"/>
    <w:rsid w:val="00D47401"/>
    <w:rsid w:val="00D47C75"/>
    <w:rsid w:val="00D51876"/>
    <w:rsid w:val="00D57D08"/>
    <w:rsid w:val="00D60A6D"/>
    <w:rsid w:val="00D618C3"/>
    <w:rsid w:val="00D67DFC"/>
    <w:rsid w:val="00D71B0A"/>
    <w:rsid w:val="00D74D74"/>
    <w:rsid w:val="00D756D4"/>
    <w:rsid w:val="00D85855"/>
    <w:rsid w:val="00D866D0"/>
    <w:rsid w:val="00D94ABE"/>
    <w:rsid w:val="00D95848"/>
    <w:rsid w:val="00DA3333"/>
    <w:rsid w:val="00DA4A85"/>
    <w:rsid w:val="00DA5405"/>
    <w:rsid w:val="00DA5B38"/>
    <w:rsid w:val="00DB075A"/>
    <w:rsid w:val="00DB0A75"/>
    <w:rsid w:val="00DC1543"/>
    <w:rsid w:val="00DC1C10"/>
    <w:rsid w:val="00DC4B9D"/>
    <w:rsid w:val="00DC5553"/>
    <w:rsid w:val="00DC700A"/>
    <w:rsid w:val="00DD4A70"/>
    <w:rsid w:val="00DD58A2"/>
    <w:rsid w:val="00DE2FA6"/>
    <w:rsid w:val="00DF2179"/>
    <w:rsid w:val="00DF224B"/>
    <w:rsid w:val="00DF718C"/>
    <w:rsid w:val="00DF7A94"/>
    <w:rsid w:val="00E02487"/>
    <w:rsid w:val="00E0375C"/>
    <w:rsid w:val="00E03DA9"/>
    <w:rsid w:val="00E047D9"/>
    <w:rsid w:val="00E14A64"/>
    <w:rsid w:val="00E233A7"/>
    <w:rsid w:val="00E335DA"/>
    <w:rsid w:val="00E36B77"/>
    <w:rsid w:val="00E36EA8"/>
    <w:rsid w:val="00E43009"/>
    <w:rsid w:val="00E45E7D"/>
    <w:rsid w:val="00E502A7"/>
    <w:rsid w:val="00E55BFE"/>
    <w:rsid w:val="00E55F16"/>
    <w:rsid w:val="00E56B60"/>
    <w:rsid w:val="00E56D92"/>
    <w:rsid w:val="00E63A8B"/>
    <w:rsid w:val="00E642BF"/>
    <w:rsid w:val="00E660C4"/>
    <w:rsid w:val="00E710E1"/>
    <w:rsid w:val="00E751E9"/>
    <w:rsid w:val="00E80EB9"/>
    <w:rsid w:val="00E83F0C"/>
    <w:rsid w:val="00E859FC"/>
    <w:rsid w:val="00E8764C"/>
    <w:rsid w:val="00E900EE"/>
    <w:rsid w:val="00E932C2"/>
    <w:rsid w:val="00E93DA0"/>
    <w:rsid w:val="00EA23D6"/>
    <w:rsid w:val="00EA61BC"/>
    <w:rsid w:val="00EB05E7"/>
    <w:rsid w:val="00EB0F19"/>
    <w:rsid w:val="00EB5190"/>
    <w:rsid w:val="00EB7CD4"/>
    <w:rsid w:val="00EC681F"/>
    <w:rsid w:val="00ED2BD7"/>
    <w:rsid w:val="00ED5890"/>
    <w:rsid w:val="00EF17AC"/>
    <w:rsid w:val="00F02FDB"/>
    <w:rsid w:val="00F1157F"/>
    <w:rsid w:val="00F22A92"/>
    <w:rsid w:val="00F2595B"/>
    <w:rsid w:val="00F306B2"/>
    <w:rsid w:val="00F311B2"/>
    <w:rsid w:val="00F36E33"/>
    <w:rsid w:val="00F377E7"/>
    <w:rsid w:val="00F41B19"/>
    <w:rsid w:val="00F508CA"/>
    <w:rsid w:val="00F52243"/>
    <w:rsid w:val="00F53807"/>
    <w:rsid w:val="00F5663A"/>
    <w:rsid w:val="00F64766"/>
    <w:rsid w:val="00F66FF7"/>
    <w:rsid w:val="00F712CE"/>
    <w:rsid w:val="00F80742"/>
    <w:rsid w:val="00F83847"/>
    <w:rsid w:val="00F855A3"/>
    <w:rsid w:val="00F90BAE"/>
    <w:rsid w:val="00F94B14"/>
    <w:rsid w:val="00F955DA"/>
    <w:rsid w:val="00F958F2"/>
    <w:rsid w:val="00F974EA"/>
    <w:rsid w:val="00FA41A2"/>
    <w:rsid w:val="00FC245F"/>
    <w:rsid w:val="00FD0761"/>
    <w:rsid w:val="00FD706C"/>
    <w:rsid w:val="00FF3E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7020A07"/>
  <w15:docId w15:val="{0507C46B-9471-4252-AD05-B1EB75B1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6DA6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F7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FE8637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84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FE8637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73C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FE8637" w:themeColor="accent1"/>
    </w:rPr>
  </w:style>
  <w:style w:type="paragraph" w:styleId="Heading7">
    <w:name w:val="heading 7"/>
    <w:basedOn w:val="Normal"/>
    <w:next w:val="Normal"/>
    <w:link w:val="Heading7Char"/>
    <w:qFormat/>
    <w:rsid w:val="00A1473C"/>
    <w:pPr>
      <w:keepNext/>
      <w:spacing w:line="360" w:lineRule="auto"/>
      <w:jc w:val="center"/>
      <w:outlineLvl w:val="6"/>
    </w:pPr>
    <w:rPr>
      <w:rFonts w:eastAsia="Times New Roman"/>
      <w:b/>
      <w:i/>
      <w:szCs w:val="20"/>
      <w:lang w:val="de-DE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aliases w:val=" Char,Char Char,Char Char Char,Char"/>
    <w:basedOn w:val="Normal"/>
    <w:link w:val="PlainTextChar"/>
    <w:rsid w:val="00296DA6"/>
    <w:pPr>
      <w:overflowPunct w:val="0"/>
      <w:autoSpaceDE w:val="0"/>
      <w:autoSpaceDN w:val="0"/>
      <w:adjustRightInd w:val="0"/>
      <w:textAlignment w:val="baseline"/>
    </w:pPr>
    <w:rPr>
      <w:rFonts w:ascii="Courier New" w:eastAsia="Times New Roman" w:hAnsi="Courier New"/>
      <w:sz w:val="20"/>
      <w:szCs w:val="20"/>
      <w:lang w:val="en-AU" w:eastAsia="en-US"/>
    </w:rPr>
  </w:style>
  <w:style w:type="character" w:customStyle="1" w:styleId="PlainTextChar">
    <w:name w:val="Plain Text Char"/>
    <w:aliases w:val=" Char Char,Char Char Char1,Char Char Char Char,Char Char1"/>
    <w:basedOn w:val="DefaultParagraphFont"/>
    <w:link w:val="PlainText"/>
    <w:rsid w:val="00296DA6"/>
    <w:rPr>
      <w:rFonts w:ascii="Courier New" w:eastAsia="Times New Roman" w:hAnsi="Courier New" w:cs="Times New Roman"/>
      <w:sz w:val="20"/>
      <w:szCs w:val="20"/>
      <w:lang w:val="en-AU"/>
    </w:rPr>
  </w:style>
  <w:style w:type="paragraph" w:styleId="Title">
    <w:name w:val="Title"/>
    <w:basedOn w:val="Normal"/>
    <w:link w:val="TitleChar"/>
    <w:qFormat/>
    <w:rsid w:val="00296DA6"/>
    <w:pPr>
      <w:overflowPunct w:val="0"/>
      <w:autoSpaceDE w:val="0"/>
      <w:autoSpaceDN w:val="0"/>
      <w:adjustRightInd w:val="0"/>
      <w:jc w:val="center"/>
      <w:textAlignment w:val="baseline"/>
    </w:pPr>
    <w:rPr>
      <w:rFonts w:eastAsia="Times New Roman"/>
      <w:b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296DA6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7Char">
    <w:name w:val="Heading 7 Char"/>
    <w:basedOn w:val="DefaultParagraphFont"/>
    <w:link w:val="Heading7"/>
    <w:rsid w:val="00A1473C"/>
    <w:rPr>
      <w:rFonts w:ascii="Times New Roman" w:eastAsia="Times New Roman" w:hAnsi="Times New Roman" w:cs="Times New Roman"/>
      <w:b/>
      <w:i/>
      <w:sz w:val="24"/>
      <w:szCs w:val="20"/>
      <w:lang w:val="de-D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73C"/>
    <w:rPr>
      <w:rFonts w:asciiTheme="majorHAnsi" w:eastAsiaTheme="majorEastAsia" w:hAnsiTheme="majorHAnsi" w:cstheme="majorBidi"/>
      <w:b/>
      <w:bCs/>
      <w:i/>
      <w:iCs/>
      <w:color w:val="FE8637" w:themeColor="accent1"/>
      <w:sz w:val="24"/>
      <w:szCs w:val="24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308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0822"/>
    <w:rPr>
      <w:rFonts w:ascii="Tahoma" w:eastAsia="MS Mincho" w:hAnsi="Tahoma" w:cs="Tahoma"/>
      <w:sz w:val="16"/>
      <w:szCs w:val="16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849"/>
    <w:rPr>
      <w:rFonts w:asciiTheme="majorHAnsi" w:eastAsiaTheme="majorEastAsia" w:hAnsiTheme="majorHAnsi" w:cstheme="majorBidi"/>
      <w:b/>
      <w:bCs/>
      <w:color w:val="FE8637" w:themeColor="accent1"/>
      <w:sz w:val="24"/>
      <w:szCs w:val="24"/>
      <w:lang w:eastAsia="ja-JP"/>
    </w:rPr>
  </w:style>
  <w:style w:type="paragraph" w:styleId="Header">
    <w:name w:val="header"/>
    <w:basedOn w:val="Normal"/>
    <w:link w:val="Head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Footer">
    <w:name w:val="footer"/>
    <w:basedOn w:val="Normal"/>
    <w:link w:val="FooterChar"/>
    <w:unhideWhenUsed/>
    <w:rsid w:val="00273E4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73E4A"/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43F75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PageNumber">
    <w:name w:val="page number"/>
    <w:basedOn w:val="DefaultParagraphFont"/>
    <w:rsid w:val="0093677F"/>
  </w:style>
  <w:style w:type="character" w:customStyle="1" w:styleId="longtext">
    <w:name w:val="long_text"/>
    <w:basedOn w:val="DefaultParagraphFont"/>
    <w:rsid w:val="00737595"/>
  </w:style>
  <w:style w:type="character" w:styleId="CommentReference">
    <w:name w:val="annotation reference"/>
    <w:basedOn w:val="DefaultParagraphFont"/>
    <w:uiPriority w:val="99"/>
    <w:semiHidden/>
    <w:unhideWhenUsed/>
    <w:rsid w:val="000F05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57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57A"/>
    <w:rPr>
      <w:rFonts w:ascii="Times New Roman" w:eastAsia="MS Mincho" w:hAnsi="Times New Roman" w:cs="Times New Roman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5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57A"/>
    <w:rPr>
      <w:rFonts w:ascii="Times New Roman" w:eastAsia="MS Mincho" w:hAnsi="Times New Roman" w:cs="Times New Roman"/>
      <w:b/>
      <w:bCs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5D07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F740C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ja-JP"/>
    </w:rPr>
  </w:style>
  <w:style w:type="character" w:customStyle="1" w:styleId="ListParagraphChar">
    <w:name w:val="List Paragraph Char"/>
    <w:link w:val="ListParagraph"/>
    <w:uiPriority w:val="34"/>
    <w:locked/>
    <w:rsid w:val="00CC3EDF"/>
    <w:rPr>
      <w:rFonts w:ascii="Times New Roman" w:eastAsia="MS Mincho" w:hAnsi="Times New Roman" w:cs="Times New Roman"/>
      <w:sz w:val="24"/>
      <w:szCs w:val="24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CC3EDF"/>
    <w:pPr>
      <w:ind w:left="720"/>
      <w:contextualSpacing/>
    </w:pPr>
  </w:style>
  <w:style w:type="paragraph" w:customStyle="1" w:styleId="Style1">
    <w:name w:val="Style1"/>
    <w:basedOn w:val="Heading2"/>
    <w:link w:val="Style1Char"/>
    <w:qFormat/>
    <w:rsid w:val="009F37DD"/>
    <w:rPr>
      <w:color w:val="auto"/>
    </w:rPr>
  </w:style>
  <w:style w:type="character" w:customStyle="1" w:styleId="Style1Char">
    <w:name w:val="Style1 Char"/>
    <w:basedOn w:val="Heading2Char"/>
    <w:link w:val="Style1"/>
    <w:rsid w:val="009F37DD"/>
    <w:rPr>
      <w:rFonts w:asciiTheme="majorHAnsi" w:eastAsiaTheme="majorEastAsia" w:hAnsiTheme="majorHAnsi" w:cstheme="majorBidi"/>
      <w:b/>
      <w:bCs/>
      <w:color w:val="FE8637" w:themeColor="accent1"/>
      <w:sz w:val="26"/>
      <w:szCs w:val="26"/>
      <w:lang w:eastAsia="ja-JP"/>
    </w:rPr>
  </w:style>
  <w:style w:type="character" w:styleId="Hyperlink">
    <w:name w:val="Hyperlink"/>
    <w:basedOn w:val="DefaultParagraphFont"/>
    <w:uiPriority w:val="99"/>
    <w:unhideWhenUsed/>
    <w:rsid w:val="007164E8"/>
    <w:rPr>
      <w:color w:val="D2611C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64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71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36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MASTER~1\LOCALS~1\Temp\Rar$DI23.500\20120510%20FM-BINUS-AA-FPT-66-R%20Template%20Soal.dotx" TargetMode="External"/></Relationships>
</file>

<file path=word/theme/theme1.xml><?xml version="1.0" encoding="utf-8"?>
<a:theme xmlns:a="http://schemas.openxmlformats.org/drawingml/2006/main" name="Office Theme">
  <a:themeElements>
    <a:clrScheme name="Oriel">
      <a:dk1>
        <a:sysClr val="windowText" lastClr="000000"/>
      </a:dk1>
      <a:lt1>
        <a:sysClr val="window" lastClr="FFFFFF"/>
      </a:lt1>
      <a:dk2>
        <a:srgbClr val="575F6D"/>
      </a:dk2>
      <a:lt2>
        <a:srgbClr val="FFF39D"/>
      </a:lt2>
      <a:accent1>
        <a:srgbClr val="FE8637"/>
      </a:accent1>
      <a:accent2>
        <a:srgbClr val="7598D9"/>
      </a:accent2>
      <a:accent3>
        <a:srgbClr val="B32C16"/>
      </a:accent3>
      <a:accent4>
        <a:srgbClr val="F5CD2D"/>
      </a:accent4>
      <a:accent5>
        <a:srgbClr val="AEBAD5"/>
      </a:accent5>
      <a:accent6>
        <a:srgbClr val="777C84"/>
      </a:accent6>
      <a:hlink>
        <a:srgbClr val="D2611C"/>
      </a:hlink>
      <a:folHlink>
        <a:srgbClr val="3B435B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05DC3-6833-4268-9731-B54B3E01A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20120510 FM-BINUS-AA-FPT-66-R Template Soal</Template>
  <TotalTime>1</TotalTime>
  <Pages>13</Pages>
  <Words>289</Words>
  <Characters>1650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</Company>
  <LinksUpToDate>false</LinksUpToDate>
  <CharactersWithSpaces>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Debora</dc:creator>
  <cp:lastModifiedBy>rendy</cp:lastModifiedBy>
  <cp:revision>2</cp:revision>
  <dcterms:created xsi:type="dcterms:W3CDTF">2021-06-17T04:43:00Z</dcterms:created>
  <dcterms:modified xsi:type="dcterms:W3CDTF">2021-06-17T04:43:00Z</dcterms:modified>
</cp:coreProperties>
</file>